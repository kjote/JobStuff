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559C" w14:textId="55F60770" w:rsidR="00A17FF0" w:rsidRPr="001A2D4E" w:rsidRDefault="001D3C41">
      <w:pPr>
        <w:pStyle w:val="first-name1"/>
        <w:shd w:val="clear" w:color="auto" w:fill="FFFFFF"/>
        <w:spacing w:line="184" w:lineRule="auto"/>
        <w:divId w:val="2113165361"/>
        <w:rPr>
          <w:rFonts w:ascii="Montserrat" w:hAnsi="Montserrat"/>
          <w:color w:val="222222"/>
          <w:sz w:val="52"/>
          <w:szCs w:val="52"/>
          <w:lang w:val="en-US"/>
        </w:rPr>
      </w:pPr>
      <w:r>
        <w:rPr>
          <w:rFonts w:ascii="Montserrat" w:hAnsi="Montserrat"/>
          <w:color w:val="222222"/>
          <w:sz w:val="52"/>
          <w:szCs w:val="52"/>
          <w:lang w:val="en-US"/>
        </w:rPr>
        <w:t>Jakub Janiak</w:t>
      </w:r>
    </w:p>
    <w:p w14:paraId="597900D6" w14:textId="2C8F4E01" w:rsidR="00A17FF0" w:rsidRPr="0020089A" w:rsidRDefault="0020089A">
      <w:pPr>
        <w:shd w:val="clear" w:color="auto" w:fill="FFFFFF"/>
        <w:spacing w:line="184" w:lineRule="auto"/>
        <w:divId w:val="2107531082"/>
        <w:rPr>
          <w:rFonts w:ascii="Montserrat" w:eastAsia="Times New Roman" w:hAnsi="Montserrat" w:cs="Tahoma"/>
          <w:color w:val="222222"/>
          <w:sz w:val="18"/>
          <w:szCs w:val="18"/>
          <w:lang w:val="en-US"/>
        </w:rPr>
      </w:pPr>
      <w:r w:rsidRPr="0020089A">
        <w:rPr>
          <w:rFonts w:ascii="Montserrat" w:eastAsia="Times New Roman" w:hAnsi="Montserrat" w:cs="Tahoma"/>
          <w:color w:val="808080"/>
          <w:sz w:val="32"/>
          <w:szCs w:val="32"/>
          <w:lang w:val="en-US"/>
        </w:rPr>
        <w:t>Project Manager</w:t>
      </w:r>
    </w:p>
    <w:p w14:paraId="1221F04E" w14:textId="3D628AE8" w:rsidR="00A17FF0" w:rsidRPr="00FE7C99" w:rsidRDefault="004A62B6">
      <w:pPr>
        <w:shd w:val="clear" w:color="auto" w:fill="FFFFFF"/>
        <w:spacing w:line="184" w:lineRule="auto"/>
        <w:divId w:val="1141464825"/>
        <w:rPr>
          <w:rFonts w:ascii="Montserrat" w:eastAsia="Times New Roman" w:hAnsi="Montserrat" w:cs="Tahoma"/>
          <w:color w:val="808080"/>
          <w:lang w:val="en-US"/>
        </w:rPr>
      </w:pPr>
      <w:r w:rsidRPr="00FE7C99">
        <w:rPr>
          <w:rFonts w:ascii="Montserrat" w:eastAsia="Times New Roman" w:hAnsi="Montserrat" w:cs="Tahoma"/>
          <w:color w:val="808080"/>
          <w:lang w:val="en-US"/>
        </w:rPr>
        <w:t xml:space="preserve">About me </w:t>
      </w:r>
    </w:p>
    <w:p w14:paraId="7901348E" w14:textId="35E7A437" w:rsidR="00E117DA" w:rsidRDefault="00A67FB3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1D3C41">
        <w:rPr>
          <w:rFonts w:ascii="Montserrat" w:hAnsi="Montserrat" w:cs="Tahoma"/>
          <w:color w:val="000000"/>
          <w:sz w:val="18"/>
          <w:szCs w:val="18"/>
          <w:lang w:val="en-US"/>
        </w:rPr>
        <w:t xml:space="preserve">IT Manager with experience in managing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embedded </w:t>
      </w:r>
      <w:r w:rsidR="001D3C41" w:rsidRPr="001D3C41">
        <w:rPr>
          <w:rFonts w:ascii="Montserrat" w:hAnsi="Montserrat" w:cs="Tahoma"/>
          <w:color w:val="000000"/>
          <w:sz w:val="18"/>
          <w:szCs w:val="18"/>
          <w:lang w:val="en-US"/>
        </w:rPr>
        <w:t xml:space="preserve">R&amp;D </w:t>
      </w:r>
      <w:r w:rsidRPr="001D3C41">
        <w:rPr>
          <w:rFonts w:ascii="Montserrat" w:hAnsi="Montserrat" w:cs="Tahoma"/>
          <w:color w:val="000000"/>
          <w:sz w:val="18"/>
          <w:szCs w:val="18"/>
          <w:lang w:val="en-US"/>
        </w:rPr>
        <w:t>teams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. As a former developer, tester </w:t>
      </w:r>
      <w:r w:rsidR="00AF30C2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</w:t>
      </w:r>
      <w:r w:rsidR="005349C0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                           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>and administrator I have</w:t>
      </w:r>
      <w:r w:rsid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technical background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 and p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ractical knowledge of waterfall methodologies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as well as 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basics of agile </w:t>
      </w:r>
      <w:r w:rsid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ones </w:t>
      </w:r>
      <w:r w:rsidR="00584C3C" w:rsidRPr="00F4498C">
        <w:rPr>
          <w:rFonts w:ascii="Montserrat" w:hAnsi="Montserrat" w:cs="Tahoma"/>
          <w:color w:val="000000"/>
          <w:sz w:val="18"/>
          <w:szCs w:val="18"/>
          <w:lang w:val="en-US"/>
        </w:rPr>
        <w:t>(Scrum, KANBAN)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, </w:t>
      </w:r>
      <w:r w:rsidR="006C5F15" w:rsidRPr="006C5F15">
        <w:rPr>
          <w:rFonts w:ascii="Montserrat" w:hAnsi="Montserrat" w:cs="Tahoma"/>
          <w:color w:val="000000"/>
          <w:sz w:val="18"/>
          <w:szCs w:val="18"/>
          <w:lang w:val="en-US"/>
        </w:rPr>
        <w:t>which helps in everyday work with IT teams.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</w:t>
      </w:r>
    </w:p>
    <w:p w14:paraId="53BA327E" w14:textId="77777777" w:rsidR="006C5F15" w:rsidRPr="001A2D4E" w:rsidRDefault="006C5F15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highlight w:val="yellow"/>
          <w:lang w:val="en-US"/>
        </w:rPr>
      </w:pPr>
    </w:p>
    <w:p w14:paraId="44D921AC" w14:textId="1293B291" w:rsidR="00407DA1" w:rsidRDefault="00A67FB3" w:rsidP="009025E4">
      <w:pPr>
        <w:shd w:val="clear" w:color="auto" w:fill="FFFFFF"/>
        <w:spacing w:line="276" w:lineRule="auto"/>
        <w:jc w:val="both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Significant achievements: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the teams managed by me delivered 2 complete sets of devices, software </w:t>
      </w:r>
      <w:r w:rsidR="00AF30C2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         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and additional products (documentation necessary to perform the audit), which - being an important part </w:t>
      </w:r>
      <w:r w:rsidR="006C5F15">
        <w:rPr>
          <w:rFonts w:ascii="Montserrat" w:hAnsi="Montserrat" w:cs="Tahoma"/>
          <w:color w:val="000000"/>
          <w:sz w:val="18"/>
          <w:szCs w:val="18"/>
          <w:lang w:val="en-US"/>
        </w:rPr>
        <w:t xml:space="preserve">              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>of the medical device</w:t>
      </w:r>
      <w:r w:rsidR="005349C0">
        <w:rPr>
          <w:rFonts w:ascii="Montserrat" w:hAnsi="Montserrat" w:cs="Tahoma"/>
          <w:color w:val="000000"/>
          <w:sz w:val="18"/>
          <w:szCs w:val="18"/>
          <w:lang w:val="en-US"/>
        </w:rPr>
        <w:t>s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 xml:space="preserve"> - met the regulatory requirements of the FDA and obtained certification necessary to enter the US market.</w:t>
      </w:r>
      <w:r w:rsidR="00FB7967">
        <w:rPr>
          <w:rFonts w:ascii="Montserrat" w:hAnsi="Montserrat" w:cs="Tahoma"/>
          <w:color w:val="000000"/>
          <w:sz w:val="18"/>
          <w:szCs w:val="18"/>
          <w:lang w:val="en-US"/>
        </w:rPr>
        <w:t xml:space="preserve"> </w:t>
      </w:r>
      <w:r w:rsidR="009025E4" w:rsidRPr="009025E4">
        <w:rPr>
          <w:rFonts w:ascii="Montserrat" w:hAnsi="Montserrat" w:cs="Tahoma"/>
          <w:color w:val="000000"/>
          <w:sz w:val="18"/>
          <w:szCs w:val="18"/>
          <w:lang w:val="en-US"/>
        </w:rPr>
        <w:t>I am also proud to be a pioneer/promoter of feedback culture in the organization.</w:t>
      </w:r>
    </w:p>
    <w:p w14:paraId="2EB94AD3" w14:textId="77777777" w:rsidR="00407DA1" w:rsidRDefault="00407DA1" w:rsidP="009025E4">
      <w:pPr>
        <w:shd w:val="clear" w:color="auto" w:fill="FFFFFF"/>
        <w:spacing w:line="276" w:lineRule="auto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</w:p>
    <w:p w14:paraId="3B0C9CA7" w14:textId="58ED9D52" w:rsidR="00A17FF0" w:rsidRPr="00F4498C" w:rsidRDefault="00A67FB3" w:rsidP="009025E4">
      <w:pPr>
        <w:shd w:val="clear" w:color="auto" w:fill="FFFFFF"/>
        <w:spacing w:line="276" w:lineRule="auto"/>
        <w:divId w:val="733813846"/>
        <w:rPr>
          <w:rFonts w:ascii="Montserrat" w:hAnsi="Montserrat" w:cs="Tahoma"/>
          <w:color w:val="000000"/>
          <w:sz w:val="18"/>
          <w:szCs w:val="18"/>
          <w:lang w:val="en-US"/>
        </w:rPr>
      </w:pP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Selected certificates: P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>RINCE</w:t>
      </w: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2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 xml:space="preserve"> (in progress)</w:t>
      </w:r>
      <w:r w:rsidRPr="00F4498C">
        <w:rPr>
          <w:rFonts w:ascii="Montserrat" w:hAnsi="Montserrat" w:cs="Tahoma"/>
          <w:color w:val="000000"/>
          <w:sz w:val="18"/>
          <w:szCs w:val="18"/>
          <w:lang w:val="en-US"/>
        </w:rPr>
        <w:t>, I</w:t>
      </w:r>
      <w:r w:rsidR="00F4498C" w:rsidRPr="00F4498C">
        <w:rPr>
          <w:rFonts w:ascii="Montserrat" w:hAnsi="Montserrat" w:cs="Tahoma"/>
          <w:color w:val="000000"/>
          <w:sz w:val="18"/>
          <w:szCs w:val="18"/>
          <w:lang w:val="en-US"/>
        </w:rPr>
        <w:t>STQB (Foundation Level)</w:t>
      </w:r>
      <w:r w:rsidR="004A62B6" w:rsidRPr="00F4498C">
        <w:rPr>
          <w:rFonts w:ascii="Montserrat" w:hAnsi="Montserrat" w:cs="Tahoma"/>
          <w:color w:val="000000"/>
          <w:sz w:val="18"/>
          <w:szCs w:val="18"/>
          <w:lang w:val="en-US"/>
        </w:rPr>
        <w:t>.</w:t>
      </w:r>
    </w:p>
    <w:p w14:paraId="6DE294F9" w14:textId="77777777" w:rsidR="00A17FF0" w:rsidRPr="00FE7C99" w:rsidRDefault="004A62B6">
      <w:pPr>
        <w:shd w:val="clear" w:color="auto" w:fill="FFFFFF"/>
        <w:spacing w:line="184" w:lineRule="auto"/>
        <w:divId w:val="1810632989"/>
        <w:rPr>
          <w:rFonts w:ascii="Montserrat" w:eastAsia="Times New Roman" w:hAnsi="Montserrat" w:cs="Tahoma"/>
          <w:color w:val="808080"/>
        </w:rPr>
      </w:pPr>
      <w:r w:rsidRPr="00FE7C99">
        <w:rPr>
          <w:rFonts w:ascii="Montserrat" w:eastAsia="Times New Roman" w:hAnsi="Montserrat" w:cs="Tahoma"/>
          <w:color w:val="808080"/>
        </w:rPr>
        <w:t xml:space="preserve">Work experience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053"/>
      </w:tblGrid>
      <w:tr w:rsidR="0091618F" w:rsidRPr="001A2D4E" w14:paraId="51D5239B" w14:textId="77777777" w:rsidTr="009A3F3F">
        <w:trPr>
          <w:divId w:val="1310205163"/>
          <w:tblCellSpacing w:w="15" w:type="dxa"/>
        </w:trPr>
        <w:tc>
          <w:tcPr>
            <w:tcW w:w="991" w:type="pct"/>
            <w:hideMark/>
          </w:tcPr>
          <w:p w14:paraId="40726E61" w14:textId="171FDAB5" w:rsidR="0091618F" w:rsidRPr="00816947" w:rsidRDefault="0091618F" w:rsidP="0091618F">
            <w:pPr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highlight w:val="yellow"/>
              </w:rPr>
            </w:pP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</w:t>
            </w:r>
            <w:r w:rsidR="004B7975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</w:t>
            </w:r>
            <w:r w:rsidR="0083473B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5</w:t>
            </w: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- 20</w:t>
            </w:r>
            <w:r w:rsidR="001A2D4E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</w:t>
            </w:r>
            <w:r w:rsidR="0083473B"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3</w:t>
            </w:r>
            <w:r w:rsidRPr="0083473B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05EC6207" w14:textId="22ED7419" w:rsidR="0083473B" w:rsidRPr="0083473B" w:rsidRDefault="00044E6E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color w:val="000000"/>
                <w:lang w:val="en-US"/>
              </w:rPr>
              <w:t>FastLogic</w:t>
            </w:r>
            <w:r w:rsidR="00AF2092">
              <w:rPr>
                <w:rFonts w:ascii="Montserrat" w:eastAsia="Times New Roman" w:hAnsi="Montserrat"/>
                <w:color w:val="000000"/>
                <w:lang w:val="en-US"/>
              </w:rPr>
              <w:t xml:space="preserve"> for </w:t>
            </w:r>
            <w:r w:rsidR="0083473B" w:rsidRPr="0083473B">
              <w:rPr>
                <w:rFonts w:ascii="Montserrat" w:eastAsia="Times New Roman" w:hAnsi="Montserrat"/>
                <w:color w:val="000000"/>
                <w:lang w:val="en-US"/>
              </w:rPr>
              <w:t>LiNA Medical - Project Manager/Project Support</w:t>
            </w:r>
          </w:p>
          <w:p w14:paraId="587952E6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711524DD" w14:textId="46EA5D81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2022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2023 </w:t>
            </w:r>
          </w:p>
          <w:p w14:paraId="3B2BA030" w14:textId="7CAE7A9A" w:rsid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Medical vision device (software re-design/refactoring)</w:t>
            </w:r>
          </w:p>
          <w:p w14:paraId="2B64079B" w14:textId="77777777" w:rsidR="00FB7967" w:rsidRPr="00FB7967" w:rsidRDefault="00FB7967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13AD2270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I) </w:t>
            </w:r>
          </w:p>
          <w:p w14:paraId="740EE3B9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7A432385" w14:textId="77777777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software development team (FPGA) and external suppliers</w:t>
            </w:r>
          </w:p>
          <w:p w14:paraId="035DCF12" w14:textId="13D47165" w:rsidR="0083473B" w:rsidRPr="0083473B" w:rsidRDefault="0083473B" w:rsidP="0083473B">
            <w:pPr>
              <w:pStyle w:val="Akapitzlist"/>
              <w:numPr>
                <w:ilvl w:val="0"/>
                <w:numId w:val="7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40DD9C9D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3BF05EFA" w14:textId="55301C5D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2022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2023 </w:t>
            </w:r>
          </w:p>
          <w:p w14:paraId="48F97FC4" w14:textId="7B7CC56A" w:rsid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Cordless ablation device (firmware re-design)</w:t>
            </w:r>
          </w:p>
          <w:p w14:paraId="485096F3" w14:textId="77777777" w:rsidR="00FB7967" w:rsidRPr="00FB7967" w:rsidRDefault="00FB7967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</w:p>
          <w:p w14:paraId="26A7626A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II) </w:t>
            </w:r>
          </w:p>
          <w:p w14:paraId="7E7738AC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3EC61938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firmware development team</w:t>
            </w:r>
          </w:p>
          <w:p w14:paraId="50C24133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474C22C9" w14:textId="7777777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672762DA" w14:textId="33CE5AC7" w:rsidR="0083473B" w:rsidRPr="0083473B" w:rsidRDefault="0083473B" w:rsidP="0083473B">
            <w:pPr>
              <w:pStyle w:val="Akapitzlist"/>
              <w:numPr>
                <w:ilvl w:val="0"/>
                <w:numId w:val="8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6D083882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28C6FBD8" w14:textId="506F2053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2015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2022 </w:t>
            </w:r>
          </w:p>
          <w:p w14:paraId="6F6CC1F8" w14:textId="66ECE2D5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Electrosurgery device (3 boards, firmware from scratch)</w:t>
            </w:r>
          </w:p>
          <w:p w14:paraId="3A5A32EB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31602389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the quotation and project schedule</w:t>
            </w:r>
            <w:r w:rsidRPr="00FB7967">
              <w:rPr>
                <w:rFonts w:ascii="Montserrat" w:eastAsia="Times New Roman" w:hAnsi="Montserrat"/>
                <w:color w:val="000000"/>
                <w:sz w:val="17"/>
                <w:szCs w:val="17"/>
                <w:lang w:val="en-US"/>
              </w:rPr>
              <w:t xml:space="preserve"> (medical product, class III)</w:t>
            </w: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400128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427932D3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lastRenderedPageBreak/>
              <w:t>Coordinating the work of internal development teams (hardware and firmware) and external suppliers</w:t>
            </w:r>
          </w:p>
          <w:p w14:paraId="3E9F9395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the preparation of risk analysis</w:t>
            </w:r>
          </w:p>
          <w:p w14:paraId="0AED872F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creating, validating and documenting system requirements (in accordance with the requirements of ISO 62304)</w:t>
            </w:r>
          </w:p>
          <w:p w14:paraId="5567D790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0BC57FB7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32C13F23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3A9FE946" w14:textId="77777777" w:rsidR="0083473B" w:rsidRPr="0083473B" w:rsidRDefault="0083473B" w:rsidP="0083473B">
            <w:pPr>
              <w:pStyle w:val="Akapitzlist"/>
              <w:numPr>
                <w:ilvl w:val="0"/>
                <w:numId w:val="9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the product certification process (US market)</w:t>
            </w:r>
          </w:p>
          <w:p w14:paraId="53FDF80B" w14:textId="77777777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  <w:p w14:paraId="7DCEEECA" w14:textId="0A55B2AA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2017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-</w:t>
            </w:r>
            <w:r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 xml:space="preserve">2018 </w:t>
            </w:r>
          </w:p>
          <w:p w14:paraId="12998998" w14:textId="0E7D6448" w:rsidR="0083473B" w:rsidRPr="0083473B" w:rsidRDefault="0083473B" w:rsidP="0083473B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lang w:val="en-US"/>
              </w:rPr>
              <w:t>Smoke evacuation device (2 boards, firmware re-design)</w:t>
            </w:r>
          </w:p>
          <w:p w14:paraId="27405A4C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 xml:space="preserve">Preparation of the quotation and project schedule (medical product, class II) </w:t>
            </w:r>
          </w:p>
          <w:p w14:paraId="6AD4D36C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Supporting of Product Owner role</w:t>
            </w:r>
          </w:p>
          <w:p w14:paraId="01BFD0D2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Coordinating the work of internal development teams (hardware and firmware) and external suppliers</w:t>
            </w:r>
          </w:p>
          <w:p w14:paraId="36BAC20F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creating, validating and documenting system requirements (in accordance with the requirements of ISO 62304)</w:t>
            </w:r>
          </w:p>
          <w:p w14:paraId="35B39504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Preparation of system architecture documentation</w:t>
            </w:r>
          </w:p>
          <w:p w14:paraId="45688395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during system validation, including review of static, integration and system test protocols and reports</w:t>
            </w:r>
          </w:p>
          <w:p w14:paraId="558CCFC2" w14:textId="77777777" w:rsidR="0083473B" w:rsidRPr="0083473B" w:rsidRDefault="0083473B" w:rsidP="0083473B">
            <w:pPr>
              <w:pStyle w:val="Akapitzlist"/>
              <w:numPr>
                <w:ilvl w:val="0"/>
                <w:numId w:val="10"/>
              </w:numPr>
              <w:spacing w:line="288" w:lineRule="auto"/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52858AA3" w14:textId="77777777" w:rsidR="007A2323" w:rsidRPr="000C3F17" w:rsidRDefault="0083473B" w:rsidP="007A2323">
            <w:pPr>
              <w:pStyle w:val="Akapitzlist"/>
              <w:numPr>
                <w:ilvl w:val="0"/>
                <w:numId w:val="10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83473B">
              <w:rPr>
                <w:rFonts w:ascii="Montserrat" w:eastAsia="Times New Roman" w:hAnsi="Montserrat"/>
                <w:color w:val="000000"/>
                <w:sz w:val="18"/>
                <w:szCs w:val="18"/>
                <w:lang w:val="en-US"/>
              </w:rPr>
              <w:t>Customer support in the product certification process (US market)</w:t>
            </w:r>
          </w:p>
          <w:p w14:paraId="7D4F497F" w14:textId="77777777" w:rsidR="000C3F17" w:rsidRPr="00FD4495" w:rsidRDefault="000C3F17" w:rsidP="000C3F17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584107CD" w14:textId="15DCD20D" w:rsidR="00FD4495" w:rsidRPr="007A2323" w:rsidRDefault="00FD4495" w:rsidP="00FD4495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</w:tr>
      <w:tr w:rsidR="007250A9" w:rsidRPr="001A2D4E" w14:paraId="5C0EFBF0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26E80E36" w14:textId="1E131E53" w:rsidR="007250A9" w:rsidRPr="00473278" w:rsidRDefault="007250A9" w:rsidP="0091618F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>2022 - 2023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01616853" w14:textId="66FBA872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FastLogic/FlyFocus - </w:t>
            </w: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Project Manager</w:t>
            </w:r>
          </w:p>
          <w:p w14:paraId="4692E776" w14:textId="77777777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3E51C105" w14:textId="3DCD4D71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>2022 – 2023</w:t>
            </w:r>
          </w:p>
          <w:p w14:paraId="0E126983" w14:textId="69066B0A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Vision processing </w:t>
            </w:r>
            <w:r w:rsidR="00EA64AA">
              <w:rPr>
                <w:rFonts w:ascii="Montserrat" w:eastAsia="Times New Roman" w:hAnsi="Montserrat" w:cs="Tahoma"/>
                <w:color w:val="222222"/>
                <w:lang w:val="en-US"/>
              </w:rPr>
              <w:t>system for UAVs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(1 board, firmware, monitoring software)</w:t>
            </w:r>
          </w:p>
          <w:p w14:paraId="3D688FB8" w14:textId="77777777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14325ED0" w14:textId="1CEFD088" w:rsidR="002058F6" w:rsidRPr="002058F6" w:rsidRDefault="002058F6" w:rsidP="002058F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Preparation of the quotation and project schedul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e</w:t>
            </w:r>
            <w:r w:rsidRPr="002058F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2058F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6B6BFB98" w14:textId="77777777" w:rsidR="002058F6" w:rsidRPr="00FD4495" w:rsidRDefault="002058F6" w:rsidP="002058F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software)</w:t>
            </w:r>
          </w:p>
          <w:p w14:paraId="289FF29A" w14:textId="77777777" w:rsidR="002058F6" w:rsidRPr="00FD4495" w:rsidRDefault="002058F6" w:rsidP="002058F6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external suppliers (sensor vendors)</w:t>
            </w:r>
          </w:p>
          <w:p w14:paraId="11DD1602" w14:textId="0C0AC66F" w:rsidR="007250A9" w:rsidRPr="002058F6" w:rsidRDefault="002058F6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Coordination of the troubleshooting of reported problems</w:t>
            </w:r>
          </w:p>
          <w:p w14:paraId="2F75FA45" w14:textId="4FC0D49E" w:rsidR="007250A9" w:rsidRDefault="007250A9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91618F" w:rsidRPr="001A2D4E" w14:paraId="05E371BF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1FBCD914" w14:textId="26F193A2" w:rsidR="0091618F" w:rsidRPr="00816947" w:rsidRDefault="00473278" w:rsidP="0091618F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highlight w:val="yellow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2021 - 2023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33FE24C2" w14:textId="6EB33D0F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 for </w:t>
            </w:r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Whirlpool - Project Manager/Project Support</w:t>
            </w:r>
          </w:p>
          <w:p w14:paraId="37D4E4BE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D5824B0" w14:textId="6B0D8B4D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2021-20</w:t>
            </w:r>
            <w:r w:rsidR="00176E7E">
              <w:rPr>
                <w:rFonts w:ascii="Montserrat" w:eastAsia="Times New Roman" w:hAnsi="Montserrat" w:cs="Tahoma"/>
                <w:color w:val="222222"/>
                <w:lang w:val="en-US"/>
              </w:rPr>
              <w:t>2</w:t>
            </w: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3</w:t>
            </w:r>
          </w:p>
          <w:p w14:paraId="398461B5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Smart Blender(2 boards, firmware, monitoring software)</w:t>
            </w:r>
          </w:p>
          <w:p w14:paraId="26A53AA4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2BC76FE9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</w:p>
          <w:p w14:paraId="1D1CF851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7B6EF784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software)</w:t>
            </w:r>
          </w:p>
          <w:p w14:paraId="6B1A76B7" w14:textId="77777777" w:rsidR="00B246A8" w:rsidRPr="00FD4495" w:rsidRDefault="00B246A8" w:rsidP="00B246A8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external suppliers (sensor vendors)</w:t>
            </w:r>
          </w:p>
          <w:p w14:paraId="2AE09C93" w14:textId="7EDAEABB" w:rsidR="0091618F" w:rsidRPr="002058F6" w:rsidRDefault="00B246A8" w:rsidP="007A2323">
            <w:pPr>
              <w:pStyle w:val="Akapitzlist"/>
              <w:numPr>
                <w:ilvl w:val="0"/>
                <w:numId w:val="16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Coordination of the troubleshooting of reported problems</w:t>
            </w:r>
          </w:p>
        </w:tc>
      </w:tr>
      <w:tr w:rsidR="00B246A8" w:rsidRPr="001A2D4E" w14:paraId="548DFC51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0C187223" w14:textId="77777777" w:rsidR="00B246A8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 xml:space="preserve">2019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–</w:t>
            </w: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2021</w:t>
            </w:r>
          </w:p>
          <w:p w14:paraId="6B786BD8" w14:textId="77777777" w:rsidR="00B246A8" w:rsidRPr="00473278" w:rsidRDefault="00B246A8" w:rsidP="00B246A8">
            <w:pPr>
              <w:spacing w:before="45"/>
              <w:jc w:val="center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2DFCF0DF" w14:textId="5E6A1F2F" w:rsidR="00B246A8" w:rsidRPr="00B246A8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 for </w:t>
            </w:r>
            <w:r w:rsidR="00B246A8"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>Sicherheits-Systeme Zimmermann - Project Manager/Project Support</w:t>
            </w:r>
          </w:p>
          <w:p w14:paraId="5BB1790C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427D99A0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>2019-2021</w:t>
            </w: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677B67EA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Automated Guided Vehicle system (hardware and firmware/software) </w:t>
            </w:r>
          </w:p>
          <w:p w14:paraId="044E5F38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4DA78756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Preparation of the quotation and project schedule</w:t>
            </w:r>
          </w:p>
          <w:p w14:paraId="2EFFDD96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Ongoing project management</w:t>
            </w:r>
          </w:p>
          <w:p w14:paraId="28E49A30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</w:p>
          <w:p w14:paraId="64FBDCFB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firmware/software)</w:t>
            </w:r>
          </w:p>
          <w:p w14:paraId="2D597635" w14:textId="77777777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external suppliers (sensor vendors and chassis designers)</w:t>
            </w:r>
          </w:p>
          <w:p w14:paraId="05CE4086" w14:textId="74EDC092" w:rsidR="00B246A8" w:rsidRPr="00B246A8" w:rsidRDefault="00B246A8" w:rsidP="00B246A8">
            <w:pPr>
              <w:pStyle w:val="Akapitzlist"/>
              <w:numPr>
                <w:ilvl w:val="0"/>
                <w:numId w:val="19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system testing</w:t>
            </w:r>
          </w:p>
        </w:tc>
      </w:tr>
      <w:tr w:rsidR="00B246A8" w:rsidRPr="001A2D4E" w14:paraId="5C556463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37B57D5B" w14:textId="77777777" w:rsidR="00B246A8" w:rsidRPr="007A2323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4896CD79" w14:textId="77777777" w:rsidR="00B246A8" w:rsidRP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4088B8C8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54330076" w14:textId="09CF8488" w:rsidR="00B246A8" w:rsidRPr="007A2323" w:rsidRDefault="00B246A8" w:rsidP="00B246A8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2018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–</w:t>
            </w:r>
            <w:r w:rsidRPr="007A2323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2020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3F451B46" w14:textId="31156E1F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 for </w:t>
            </w:r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HealthSmart International - Project Manager/Project Support</w:t>
            </w:r>
          </w:p>
          <w:p w14:paraId="59341A34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3EDE2B8F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2018-2020</w:t>
            </w: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6C39F1A7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Humidifier IoT (2 boards, firmware)</w:t>
            </w:r>
          </w:p>
          <w:p w14:paraId="05F8724E" w14:textId="77777777" w:rsidR="00B246A8" w:rsidRPr="007A2323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2745DDB3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Preparation of the quotation and project schedule </w:t>
            </w:r>
          </w:p>
          <w:p w14:paraId="3E56DAD1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Ongoing project management</w:t>
            </w:r>
          </w:p>
          <w:p w14:paraId="25156602" w14:textId="77777777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of Product Owner role</w:t>
            </w:r>
          </w:p>
          <w:p w14:paraId="1D0D8EF3" w14:textId="77777777" w:rsid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Coordinating the work of internal development teams (hardware and software)</w:t>
            </w:r>
          </w:p>
          <w:p w14:paraId="2986242D" w14:textId="4F4B1D23" w:rsidR="006F2C26" w:rsidRPr="006F2C26" w:rsidRDefault="006F2C26" w:rsidP="006F2C26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Coordinating the work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with external</w:t>
            </w: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development team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during mobile application development</w:t>
            </w:r>
          </w:p>
          <w:p w14:paraId="43A58915" w14:textId="5C6BF803" w:rsidR="00B246A8" w:rsidRPr="00B246A8" w:rsidRDefault="00B246A8" w:rsidP="00B246A8">
            <w:pPr>
              <w:pStyle w:val="Akapitzlist"/>
              <w:numPr>
                <w:ilvl w:val="0"/>
                <w:numId w:val="17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Coordination of the troubleshooting of reported problems, also 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during mass </w:t>
            </w: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production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in China</w:t>
            </w:r>
          </w:p>
        </w:tc>
      </w:tr>
      <w:tr w:rsidR="00B246A8" w:rsidRPr="001A2D4E" w14:paraId="6667B04A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4B57D576" w14:textId="77777777" w:rsidR="00B246A8" w:rsidRPr="0047327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03A4DAB9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34929537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1D3B3E40" w14:textId="65953364" w:rsidR="00B246A8" w:rsidRPr="0047327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2014 - 2015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8AD8561" w14:textId="0E8BA156" w:rsidR="00B246A8" w:rsidRPr="00FD4495" w:rsidRDefault="00AF2092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FastLogic for </w:t>
            </w:r>
            <w:r w:rsidR="00B246A8"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Euros Energy - Software Developer/Tester</w:t>
            </w:r>
          </w:p>
          <w:p w14:paraId="13E2CD68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EEEC939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2014-2015</w:t>
            </w:r>
          </w:p>
          <w:p w14:paraId="29AA839F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lang w:val="en-US"/>
              </w:rPr>
              <w:t>Mobile App (Android application)</w:t>
            </w:r>
          </w:p>
          <w:p w14:paraId="0D88449B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FD4495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3FBC999E" w14:textId="77777777" w:rsidR="00B246A8" w:rsidRP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Coordinating work at the interface between the mobile application (external provider) and the HVAC embedded system </w:t>
            </w:r>
          </w:p>
          <w:p w14:paraId="2312DAF3" w14:textId="77777777" w:rsid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system tests of the provided mobile application</w:t>
            </w:r>
          </w:p>
          <w:p w14:paraId="04CFD7B3" w14:textId="14873BEE" w:rsidR="00B246A8" w:rsidRPr="00B246A8" w:rsidRDefault="00B246A8" w:rsidP="00B246A8">
            <w:pPr>
              <w:pStyle w:val="Akapitzlist"/>
              <w:numPr>
                <w:ilvl w:val="0"/>
                <w:numId w:val="18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246A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 of an external provider during troubleshooting</w:t>
            </w:r>
          </w:p>
        </w:tc>
      </w:tr>
      <w:tr w:rsidR="00B246A8" w:rsidRPr="001A2D4E" w14:paraId="7AF6F5A5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514038E" w14:textId="77777777" w:rsidR="00B246A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1BD950A1" w14:textId="77777777" w:rsidR="00B246A8" w:rsidRPr="00FD4495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3108BD63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2A4E91F3" w14:textId="2B6522A6" w:rsidR="00B246A8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  <w:t>2010 - 2014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732E09F0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BlueSoft - EAI Administrator / EAI Tester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ab/>
            </w:r>
          </w:p>
          <w:p w14:paraId="48404382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5D003740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2012-2014 </w:t>
            </w:r>
          </w:p>
          <w:p w14:paraId="646AADDD" w14:textId="7D5AECC6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IT Services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for Orange (EAI testing)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ab/>
            </w:r>
          </w:p>
          <w:p w14:paraId="6B9CD6BE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7AE72098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Designing and implementing testcases for webMethods services based on documentation</w:t>
            </w:r>
          </w:p>
          <w:p w14:paraId="0FDA64E0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lastRenderedPageBreak/>
              <w:t>Performing EAI regression testing</w:t>
            </w:r>
          </w:p>
          <w:p w14:paraId="485CB061" w14:textId="77777777" w:rsidR="00B246A8" w:rsidRPr="00BC39D4" w:rsidRDefault="00B246A8" w:rsidP="00B246A8">
            <w:pPr>
              <w:pStyle w:val="Akapitzlist"/>
              <w:numPr>
                <w:ilvl w:val="0"/>
                <w:numId w:val="14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EAI platform performance testing</w:t>
            </w:r>
          </w:p>
          <w:p w14:paraId="26E74C43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7BB90C92" w14:textId="77777777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2010-2012 </w:t>
            </w:r>
          </w:p>
          <w:p w14:paraId="126563B6" w14:textId="090263AE" w:rsidR="00B246A8" w:rsidRPr="00BC39D4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IT Services 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for Orange 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(</w:t>
            </w: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EAI </w:t>
            </w:r>
            <w:r w:rsidRPr="00BC39D4">
              <w:rPr>
                <w:rFonts w:ascii="Montserrat" w:eastAsia="Times New Roman" w:hAnsi="Montserrat" w:cs="Tahoma"/>
                <w:color w:val="222222"/>
                <w:lang w:val="en-US"/>
              </w:rPr>
              <w:t>administering)</w:t>
            </w:r>
          </w:p>
          <w:p w14:paraId="56AEE787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0EF4F88B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Maintaining test environments based on webMethods Integration Servers and Oracle databases</w:t>
            </w:r>
          </w:p>
          <w:p w14:paraId="66EF9F72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Solving environmental problems</w:t>
            </w:r>
          </w:p>
          <w:p w14:paraId="11C4C60A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Developing specialized administration and monitoring tools</w:t>
            </w:r>
          </w:p>
          <w:p w14:paraId="44EE1725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Applying patches (code and configuration maintenance)</w:t>
            </w:r>
          </w:p>
          <w:p w14:paraId="7CFAB20A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Preparing components of production package</w:t>
            </w:r>
          </w:p>
          <w:p w14:paraId="388D3467" w14:textId="77777777" w:rsidR="00B246A8" w:rsidRPr="00BC39D4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Supporting developers</w:t>
            </w:r>
          </w:p>
          <w:p w14:paraId="39137A26" w14:textId="77777777" w:rsidR="00B246A8" w:rsidRDefault="00B246A8" w:rsidP="00B246A8">
            <w:pPr>
              <w:pStyle w:val="Akapitzlist"/>
              <w:numPr>
                <w:ilvl w:val="0"/>
                <w:numId w:val="15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Creating team documentation</w:t>
            </w:r>
          </w:p>
          <w:p w14:paraId="2341DEB0" w14:textId="122A1ED6" w:rsidR="006F2C26" w:rsidRPr="006F2C26" w:rsidRDefault="006F2C26" w:rsidP="006F2C26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</w:tc>
      </w:tr>
      <w:tr w:rsidR="00B246A8" w:rsidRPr="001A2D4E" w14:paraId="764745BE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D6B221E" w14:textId="3F054C53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  <w:lastRenderedPageBreak/>
              <w:t>2008 - 2010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46211874" w14:textId="16A7B2DC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>Proximetry - Application Engineer / Lab Engineer</w:t>
            </w:r>
          </w:p>
          <w:p w14:paraId="5EEA9A14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36B89989" w14:textId="77777777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2008 - 2010 </w:t>
            </w:r>
          </w:p>
          <w:p w14:paraId="6EE42351" w14:textId="6B9B0FC3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lang w:val="en-US"/>
              </w:rPr>
              <w:t>WiMAX Base Station (software)</w:t>
            </w:r>
          </w:p>
          <w:p w14:paraId="7EB3E55D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56732F13" w14:textId="04350895" w:rsidR="00B246A8" w:rsidRPr="0047327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Developing testing framework based on </w:t>
            </w: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Ruby and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DITG tool</w:t>
            </w:r>
          </w:p>
          <w:p w14:paraId="1BE1C359" w14:textId="77777777" w:rsidR="00B246A8" w:rsidRPr="0047327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Performing performance testing</w:t>
            </w:r>
          </w:p>
          <w:p w14:paraId="7F1FF41B" w14:textId="4603D185" w:rsidR="00B246A8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Maintaining test environments based on WiMAX devices and Linux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servers</w:t>
            </w:r>
          </w:p>
          <w:p w14:paraId="1208CA58" w14:textId="16881F28" w:rsidR="00B246A8" w:rsidRPr="00BC39D4" w:rsidRDefault="00B246A8" w:rsidP="00B246A8">
            <w:pPr>
              <w:pStyle w:val="Akapitzlist"/>
              <w:numPr>
                <w:ilvl w:val="0"/>
                <w:numId w:val="13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BC39D4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Solving environmental problems</w:t>
            </w:r>
          </w:p>
        </w:tc>
      </w:tr>
      <w:tr w:rsidR="00B246A8" w:rsidRPr="001A2D4E" w14:paraId="0D8A0131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3BA91AE" w14:textId="77777777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773B8EB" w14:textId="77777777" w:rsidR="00B246A8" w:rsidRPr="00530E02" w:rsidRDefault="00B246A8" w:rsidP="00B246A8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</w:p>
        </w:tc>
      </w:tr>
      <w:tr w:rsidR="00B246A8" w:rsidRPr="001A2D4E" w14:paraId="4EA9EC0E" w14:textId="77777777" w:rsidTr="009A3F3F">
        <w:trPr>
          <w:divId w:val="1310205163"/>
          <w:tblCellSpacing w:w="15" w:type="dxa"/>
        </w:trPr>
        <w:tc>
          <w:tcPr>
            <w:tcW w:w="991" w:type="pct"/>
          </w:tcPr>
          <w:p w14:paraId="7A99CE40" w14:textId="30688523" w:rsidR="00B246A8" w:rsidRPr="001A2D4E" w:rsidRDefault="00B246A8" w:rsidP="00B246A8">
            <w:pPr>
              <w:spacing w:before="45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2005-2008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2ECA27C6" w14:textId="5543A85F" w:rsidR="00B246A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Lodz University of Technology </w:t>
            </w:r>
            <w:r w:rsidR="00E254E5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– </w:t>
            </w: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>Researcher</w:t>
            </w:r>
            <w:r w:rsidR="00E254E5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 / Assistant</w:t>
            </w:r>
          </w:p>
          <w:p w14:paraId="6F7A6917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</w:p>
          <w:p w14:paraId="278CAE16" w14:textId="77777777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2005 – 2008 </w:t>
            </w:r>
          </w:p>
          <w:p w14:paraId="0D036CC6" w14:textId="32C77E7C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Cardiosurgical robot RobIn Heart (software) </w:t>
            </w:r>
          </w:p>
          <w:p w14:paraId="1C6490C7" w14:textId="5AFF3E3C" w:rsidR="00B246A8" w:rsidRPr="00473278" w:rsidRDefault="00B246A8" w:rsidP="00B246A8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</w:p>
          <w:p w14:paraId="5912DE76" w14:textId="21C7B75B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Implementation 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of firmware of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first Polish cardiosurgical robot</w:t>
            </w:r>
            <w:r w:rsid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 xml:space="preserve"> </w:t>
            </w: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RobIn Heart</w:t>
            </w:r>
          </w:p>
          <w:p w14:paraId="43ED293D" w14:textId="63DE74E3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specialized cards of the CAN (Kvaser) interface as well as the BiSS/SSI interface</w:t>
            </w:r>
          </w:p>
          <w:p w14:paraId="7C53D0DD" w14:textId="77777777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of Maxon EPOS controllers</w:t>
            </w:r>
          </w:p>
          <w:p w14:paraId="3680A7F8" w14:textId="77777777" w:rsidR="00B246A8" w:rsidRPr="0047327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Programming of Hengstler and Renishaw absolute sensors</w:t>
            </w:r>
          </w:p>
          <w:p w14:paraId="00B8AE56" w14:textId="77777777" w:rsidR="00B246A8" w:rsidRDefault="00B246A8" w:rsidP="00B246A8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Developing laboratory courses curriculum, and co-creating didactical materials</w:t>
            </w:r>
          </w:p>
          <w:p w14:paraId="35A069CB" w14:textId="77777777" w:rsidR="00D37A6F" w:rsidRDefault="00D37A6F" w:rsidP="00D37A6F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7E19982B" w14:textId="77777777" w:rsidR="00D37A6F" w:rsidRPr="00473278" w:rsidRDefault="00D37A6F" w:rsidP="00D37A6F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lang w:val="en-US"/>
              </w:rPr>
              <w:t xml:space="preserve">2005 – 2008 </w:t>
            </w:r>
          </w:p>
          <w:p w14:paraId="749B69EA" w14:textId="22C0C517" w:rsidR="00D37A6F" w:rsidRPr="00D37A6F" w:rsidRDefault="00D37A6F" w:rsidP="00D37A6F">
            <w:pPr>
              <w:spacing w:line="240" w:lineRule="auto"/>
              <w:rPr>
                <w:rFonts w:ascii="Montserrat" w:eastAsia="Times New Roman" w:hAnsi="Montserrat" w:cs="Tahoma"/>
                <w:color w:val="222222"/>
                <w:lang w:val="en-US"/>
              </w:rPr>
            </w:pPr>
            <w:r w:rsidRPr="00D37A6F">
              <w:rPr>
                <w:rFonts w:ascii="Montserrat" w:eastAsia="Times New Roman" w:hAnsi="Montserrat" w:cs="Tahoma"/>
                <w:lang w:val="en-US"/>
              </w:rPr>
              <w:t>Conducting courses</w:t>
            </w:r>
            <w:r>
              <w:rPr>
                <w:rFonts w:ascii="Montserrat" w:eastAsia="Times New Roman" w:hAnsi="Montserrat" w:cs="Tahoma"/>
                <w:lang w:val="en-US"/>
              </w:rPr>
              <w:t xml:space="preserve"> and technical tasks</w:t>
            </w:r>
          </w:p>
          <w:p w14:paraId="45FE0940" w14:textId="77777777" w:rsidR="00D37A6F" w:rsidRPr="00D37A6F" w:rsidRDefault="00D37A6F" w:rsidP="00D37A6F">
            <w:p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  <w:p w14:paraId="716C53F9" w14:textId="77777777" w:rsidR="006F2C26" w:rsidRDefault="00B246A8" w:rsidP="006F2C26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473278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Conducting laboratory courses in Computer Science Basics and Programming Languages and Methods (on the basis of C/C++ languages)</w:t>
            </w:r>
          </w:p>
          <w:p w14:paraId="6028F56C" w14:textId="77777777" w:rsidR="00B246A8" w:rsidRDefault="00B246A8" w:rsidP="006F2C26">
            <w:pPr>
              <w:pStyle w:val="Akapitzlist"/>
              <w:numPr>
                <w:ilvl w:val="0"/>
                <w:numId w:val="12"/>
              </w:numPr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  <w:r w:rsidRPr="006F2C26"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  <w:t>Administering the LAN network of the Division</w:t>
            </w:r>
          </w:p>
          <w:p w14:paraId="798A6DF9" w14:textId="1278E1FC" w:rsidR="002058F6" w:rsidRPr="006F2C26" w:rsidRDefault="002058F6" w:rsidP="002058F6">
            <w:pPr>
              <w:pStyle w:val="Akapitzlist"/>
              <w:spacing w:line="240" w:lineRule="auto"/>
              <w:rPr>
                <w:rFonts w:ascii="Montserrat" w:eastAsia="Times New Roman" w:hAnsi="Montserrat" w:cs="Tahoma"/>
                <w:color w:val="222222"/>
                <w:sz w:val="18"/>
                <w:szCs w:val="18"/>
                <w:lang w:val="en-US"/>
              </w:rPr>
            </w:pPr>
          </w:p>
        </w:tc>
      </w:tr>
    </w:tbl>
    <w:p w14:paraId="7E8D683B" w14:textId="77777777" w:rsidR="00D37A6F" w:rsidRDefault="00D37A6F" w:rsidP="00E7225B">
      <w:pPr>
        <w:spacing w:before="285" w:after="75"/>
        <w:divId w:val="929700327"/>
        <w:rPr>
          <w:rFonts w:ascii="Montserrat" w:eastAsia="Times New Roman" w:hAnsi="Montserrat" w:cs="Tahoma"/>
          <w:color w:val="808080"/>
        </w:rPr>
      </w:pPr>
    </w:p>
    <w:p w14:paraId="0BA1B865" w14:textId="77777777" w:rsidR="00D37A6F" w:rsidRDefault="00D37A6F">
      <w:pPr>
        <w:rPr>
          <w:rFonts w:ascii="Montserrat" w:eastAsia="Times New Roman" w:hAnsi="Montserrat" w:cs="Tahoma"/>
          <w:color w:val="808080"/>
        </w:rPr>
      </w:pPr>
      <w:r>
        <w:rPr>
          <w:rFonts w:ascii="Montserrat" w:eastAsia="Times New Roman" w:hAnsi="Montserrat" w:cs="Tahoma"/>
          <w:color w:val="808080"/>
        </w:rPr>
        <w:br w:type="page"/>
      </w:r>
    </w:p>
    <w:p w14:paraId="78C3CCDE" w14:textId="11E4A52F" w:rsidR="00A17FF0" w:rsidRPr="00FE7C99" w:rsidRDefault="004A62B6" w:rsidP="00E7225B">
      <w:pPr>
        <w:divId w:val="929700327"/>
        <w:rPr>
          <w:rFonts w:ascii="Montserrat" w:eastAsia="Times New Roman" w:hAnsi="Montserrat" w:cs="Tahoma"/>
          <w:color w:val="808080"/>
        </w:rPr>
      </w:pPr>
      <w:r w:rsidRPr="00FE7C99">
        <w:rPr>
          <w:rFonts w:ascii="Montserrat" w:eastAsia="Times New Roman" w:hAnsi="Montserrat" w:cs="Tahoma"/>
          <w:color w:val="808080"/>
        </w:rPr>
        <w:lastRenderedPageBreak/>
        <w:t xml:space="preserve">Education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8053"/>
      </w:tblGrid>
      <w:tr w:rsidR="00A17FF0" w:rsidRPr="001A2D4E" w14:paraId="0D63361A" w14:textId="77777777" w:rsidTr="00106185">
        <w:trPr>
          <w:divId w:val="1463185341"/>
          <w:tblCellSpacing w:w="15" w:type="dxa"/>
        </w:trPr>
        <w:tc>
          <w:tcPr>
            <w:tcW w:w="991" w:type="pct"/>
            <w:hideMark/>
          </w:tcPr>
          <w:p w14:paraId="0A975F81" w14:textId="13393BE1" w:rsidR="00A17FF0" w:rsidRPr="009A3F3F" w:rsidRDefault="00574639">
            <w:pPr>
              <w:spacing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2009</w:t>
            </w:r>
            <w:r w:rsidR="004A62B6" w:rsidRPr="009A3F3F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- </w:t>
            </w:r>
            <w:r w:rsidR="001A2D4E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</w:t>
            </w: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10</w:t>
            </w:r>
            <w:r w:rsidR="004A62B6" w:rsidRPr="009A3F3F"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 xml:space="preserve"> 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6D18F662" w14:textId="77777777" w:rsidR="00AB4D2B" w:rsidRDefault="001A2D4E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="00AB4D2B"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 xml:space="preserve"> </w:t>
            </w:r>
          </w:p>
          <w:p w14:paraId="3F40CA69" w14:textId="6440B271" w:rsidR="00F4498C" w:rsidRDefault="00F4498C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Faculty: </w:t>
            </w:r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Electrical, Electronic, Computer and Control Engineering</w:t>
            </w:r>
          </w:p>
          <w:p w14:paraId="5804525C" w14:textId="3768819A" w:rsidR="00106185" w:rsidRPr="00AB4D2B" w:rsidRDefault="00D62C5D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44CE5B9A" w14:textId="3F4C87B6" w:rsidR="008C5A5E" w:rsidRDefault="00574639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en-US"/>
              </w:rPr>
              <w:t>Mobile Systems and Multimedia Technologies</w:t>
            </w:r>
            <w:r w:rsidR="00106185"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(Postgraduate, 1,5 year</w:t>
            </w:r>
            <w:r w:rsidR="00F4498C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)</w:t>
            </w:r>
          </w:p>
          <w:p w14:paraId="55E1100D" w14:textId="77777777" w:rsidR="00F4498C" w:rsidRPr="00AB4D2B" w:rsidRDefault="00F4498C" w:rsidP="00D62C5D">
            <w:pPr>
              <w:spacing w:line="288" w:lineRule="auto"/>
              <w:divId w:val="572470548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</w:p>
          <w:p w14:paraId="2CE5F7E1" w14:textId="7999D325" w:rsidR="00A17FF0" w:rsidRPr="009E25C2" w:rsidRDefault="00A17FF0" w:rsidP="001A2D4E">
            <w:pPr>
              <w:spacing w:line="288" w:lineRule="auto"/>
              <w:divId w:val="572470548"/>
              <w:rPr>
                <w:rFonts w:ascii="Montserrat" w:eastAsia="Times New Roman" w:hAnsi="Montserrat" w:cs="Tahoma"/>
                <w:color w:val="AEAAAA"/>
                <w:sz w:val="18"/>
                <w:szCs w:val="18"/>
                <w:lang w:val="en-US"/>
              </w:rPr>
            </w:pPr>
          </w:p>
        </w:tc>
      </w:tr>
      <w:tr w:rsidR="00106185" w:rsidRPr="001A2D4E" w14:paraId="405FDFBE" w14:textId="77777777" w:rsidTr="00106185">
        <w:trPr>
          <w:divId w:val="1463185341"/>
          <w:tblCellSpacing w:w="15" w:type="dxa"/>
        </w:trPr>
        <w:tc>
          <w:tcPr>
            <w:tcW w:w="991" w:type="pct"/>
          </w:tcPr>
          <w:p w14:paraId="490CC812" w14:textId="4FD1C278" w:rsidR="00106185" w:rsidRDefault="00106185" w:rsidP="00106185">
            <w:pPr>
              <w:spacing w:before="45"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2005-2010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B5D4BEB" w14:textId="77777777" w:rsidR="00AB4D2B" w:rsidRDefault="00106185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Pr="00D62C5D">
              <w:rPr>
                <w:rFonts w:ascii="Montserrat" w:eastAsia="Times New Roman" w:hAnsi="Montserrat"/>
                <w:color w:val="000000"/>
                <w:lang w:val="en-US"/>
              </w:rPr>
              <w:t xml:space="preserve"> </w:t>
            </w:r>
          </w:p>
          <w:p w14:paraId="16B68F39" w14:textId="64B95248" w:rsidR="00AB4D2B" w:rsidRDefault="00F4498C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Faculty: </w:t>
            </w:r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Mechanical Engineering</w:t>
            </w:r>
          </w:p>
          <w:p w14:paraId="270A9B18" w14:textId="41A5F50B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0D5AFB0D" w14:textId="41A1791E" w:rsidR="00106185" w:rsidRDefault="00106185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</w:rPr>
              <w:t>Medical Apparatus and Equipment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</w:rPr>
              <w:t xml:space="preserve"> 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(PhD</w:t>
            </w:r>
            <w:r w:rsidR="00F4498C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studies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>, 4 years)</w:t>
            </w:r>
          </w:p>
          <w:p w14:paraId="0A642EB1" w14:textId="0E0316CA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</w:pPr>
          </w:p>
        </w:tc>
      </w:tr>
      <w:tr w:rsidR="00106185" w:rsidRPr="001A2D4E" w14:paraId="65092641" w14:textId="77777777" w:rsidTr="00106185">
        <w:trPr>
          <w:divId w:val="1463185341"/>
          <w:tblCellSpacing w:w="15" w:type="dxa"/>
        </w:trPr>
        <w:tc>
          <w:tcPr>
            <w:tcW w:w="991" w:type="pct"/>
          </w:tcPr>
          <w:p w14:paraId="3E9A5718" w14:textId="1E7CEE8D" w:rsidR="00106185" w:rsidRDefault="00AB4D2B" w:rsidP="00106185">
            <w:pPr>
              <w:spacing w:before="45" w:line="240" w:lineRule="auto"/>
              <w:jc w:val="right"/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</w:pPr>
            <w:r>
              <w:rPr>
                <w:rFonts w:ascii="Montserrat" w:eastAsia="Times New Roman" w:hAnsi="Montserrat" w:cs="Tahoma"/>
                <w:color w:val="1F3864" w:themeColor="accent1" w:themeShade="80"/>
                <w:sz w:val="18"/>
                <w:szCs w:val="18"/>
              </w:rPr>
              <w:t>1999-2005</w:t>
            </w:r>
          </w:p>
        </w:tc>
        <w:tc>
          <w:tcPr>
            <w:tcW w:w="3964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</w:tcPr>
          <w:p w14:paraId="5560DA6F" w14:textId="77777777" w:rsidR="00AB4D2B" w:rsidRDefault="00106185" w:rsidP="00106185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</w:pPr>
            <w:r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>Lodz University of Technology</w:t>
            </w:r>
            <w:r w:rsidR="00AB4D2B">
              <w:rPr>
                <w:rFonts w:ascii="Montserrat" w:eastAsia="Times New Roman" w:hAnsi="Montserrat"/>
                <w:b/>
                <w:bCs/>
                <w:color w:val="000000"/>
                <w:lang w:val="en-US"/>
              </w:rPr>
              <w:t xml:space="preserve"> </w:t>
            </w:r>
          </w:p>
          <w:p w14:paraId="0C0D5192" w14:textId="587E6919" w:rsidR="00AB4D2B" w:rsidRDefault="00F4498C" w:rsidP="00106185">
            <w:pPr>
              <w:spacing w:line="288" w:lineRule="auto"/>
              <w:rPr>
                <w:rFonts w:ascii="Montserrat" w:eastAsia="Times New Roman" w:hAnsi="Montserrat"/>
                <w:color w:val="000000"/>
                <w:sz w:val="22"/>
                <w:szCs w:val="22"/>
              </w:rPr>
            </w:pPr>
            <w:r>
              <w:rPr>
                <w:rFonts w:ascii="Montserrat" w:eastAsia="Times New Roman" w:hAnsi="Montserrat"/>
                <w:color w:val="000000"/>
                <w:sz w:val="22"/>
                <w:szCs w:val="22"/>
              </w:rPr>
              <w:t xml:space="preserve">Faculty: </w:t>
            </w:r>
            <w:r w:rsidR="00AB4D2B" w:rsidRPr="00AB4D2B">
              <w:rPr>
                <w:rFonts w:ascii="Montserrat" w:eastAsia="Times New Roman" w:hAnsi="Montserrat"/>
                <w:color w:val="000000"/>
                <w:sz w:val="22"/>
                <w:szCs w:val="22"/>
              </w:rPr>
              <w:t>Electrical, Electronic, Computer and Control Engineering</w:t>
            </w:r>
          </w:p>
          <w:p w14:paraId="78807A6C" w14:textId="765DEB00" w:rsidR="00AB4D2B" w:rsidRPr="00AB4D2B" w:rsidRDefault="00AB4D2B" w:rsidP="00106185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AB4D2B">
              <w:rPr>
                <w:rFonts w:ascii="Montserrat" w:eastAsia="Times New Roman" w:hAnsi="Montserrat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420C1833" w14:textId="2D837B35" w:rsidR="00044E6E" w:rsidRPr="00044E6E" w:rsidRDefault="00AB4D2B" w:rsidP="00044E6E">
            <w:pPr>
              <w:spacing w:line="288" w:lineRule="auto"/>
              <w:rPr>
                <w:rFonts w:ascii="Montserrat" w:eastAsia="Times New Roman" w:hAnsi="Montserrat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4498C">
              <w:rPr>
                <w:rFonts w:ascii="Montserrat" w:eastAsia="Times New Roman" w:hAnsi="Montserrat"/>
                <w:i/>
                <w:iCs/>
                <w:color w:val="000000"/>
                <w:sz w:val="20"/>
                <w:szCs w:val="20"/>
                <w:lang w:val="en-US"/>
              </w:rPr>
              <w:t>Computer Science</w:t>
            </w:r>
            <w:r w:rsidRPr="00AB4D2B">
              <w:rPr>
                <w:rFonts w:ascii="Montserrat" w:eastAsia="Times New Roman" w:hAnsi="Montserrat"/>
                <w:color w:val="000000"/>
                <w:sz w:val="20"/>
                <w:szCs w:val="20"/>
                <w:lang w:val="en-US"/>
              </w:rPr>
              <w:t xml:space="preserve"> (MsC, 5 years)</w:t>
            </w:r>
          </w:p>
        </w:tc>
      </w:tr>
    </w:tbl>
    <w:p w14:paraId="5A02B1C9" w14:textId="77777777" w:rsidR="00176E7E" w:rsidRDefault="00176E7E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</w:p>
    <w:p w14:paraId="10A6C6CE" w14:textId="01A60B0D" w:rsidR="003433CF" w:rsidRPr="001A2D4E" w:rsidRDefault="001A2D4E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  <w:r>
        <w:rPr>
          <w:rFonts w:ascii="Montserrat" w:eastAsia="Times New Roman" w:hAnsi="Montserrat" w:cs="Tahoma"/>
          <w:color w:val="808080"/>
          <w:lang w:val="en-US"/>
        </w:rPr>
        <w:t>T</w:t>
      </w:r>
      <w:r w:rsidR="00C45438" w:rsidRPr="001A2D4E">
        <w:rPr>
          <w:rFonts w:ascii="Montserrat" w:eastAsia="Times New Roman" w:hAnsi="Montserrat" w:cs="Tahoma"/>
          <w:color w:val="808080"/>
          <w:lang w:val="en-US"/>
        </w:rPr>
        <w:t>rainings and Certificates</w:t>
      </w:r>
    </w:p>
    <w:p w14:paraId="20842C8E" w14:textId="77777777" w:rsidR="009E25C2" w:rsidRPr="001A2D4E" w:rsidRDefault="009E25C2" w:rsidP="003433CF">
      <w:pPr>
        <w:shd w:val="clear" w:color="auto" w:fill="FFFFFF"/>
        <w:spacing w:line="184" w:lineRule="auto"/>
        <w:divId w:val="1851600100"/>
        <w:rPr>
          <w:rFonts w:ascii="Montserrat" w:eastAsia="Times New Roman" w:hAnsi="Montserrat" w:cs="Tahoma"/>
          <w:color w:val="808080"/>
          <w:lang w:val="en-US"/>
        </w:rPr>
      </w:pPr>
    </w:p>
    <w:p w14:paraId="38BE8FFC" w14:textId="67E77AC7" w:rsidR="009E25C2" w:rsidRDefault="009E25C2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b/>
          <w:bCs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02</w:t>
      </w:r>
      <w:r w:rsidR="00137A47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-08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Prince2 Foundation (training, Future Think)</w:t>
      </w:r>
    </w:p>
    <w:p w14:paraId="07D69E6C" w14:textId="4CBE00A9" w:rsidR="00E72879" w:rsidRPr="00574639" w:rsidRDefault="00E72879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>
        <w:rPr>
          <w:rFonts w:ascii="Montserrat" w:eastAsia="Times New Roman" w:hAnsi="Montserrat" w:cs="Tahoma"/>
          <w:sz w:val="18"/>
          <w:szCs w:val="18"/>
          <w:lang w:val="en-US"/>
        </w:rPr>
        <w:t>202</w:t>
      </w:r>
      <w:r w:rsidR="00137A47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>
        <w:rPr>
          <w:rFonts w:ascii="Montserrat" w:eastAsia="Times New Roman" w:hAnsi="Montserrat" w:cs="Tahoma"/>
          <w:sz w:val="18"/>
          <w:szCs w:val="18"/>
          <w:lang w:val="en-US"/>
        </w:rPr>
        <w:t xml:space="preserve">-07 </w:t>
      </w:r>
      <w:r w:rsidRPr="00E7287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POWERR Feedback Masterclass</w:t>
      </w:r>
      <w:r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 (training, Szkoła Managera)</w:t>
      </w:r>
    </w:p>
    <w:p w14:paraId="7C530C63" w14:textId="2B0D81A0" w:rsidR="00574639" w:rsidRPr="00574639" w:rsidRDefault="009E25C2" w:rsidP="00574639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b/>
          <w:bCs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201</w:t>
      </w:r>
      <w:r w:rsidR="00574639">
        <w:rPr>
          <w:rFonts w:ascii="Montserrat" w:eastAsia="Times New Roman" w:hAnsi="Montserrat" w:cs="Tahoma"/>
          <w:sz w:val="18"/>
          <w:szCs w:val="18"/>
          <w:lang w:val="en-US"/>
        </w:rPr>
        <w:t>5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-0</w:t>
      </w:r>
      <w:r w:rsidR="00574639">
        <w:rPr>
          <w:rFonts w:ascii="Montserrat" w:eastAsia="Times New Roman" w:hAnsi="Montserrat" w:cs="Tahoma"/>
          <w:sz w:val="18"/>
          <w:szCs w:val="18"/>
          <w:lang w:val="en-US"/>
        </w:rPr>
        <w:t>8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</w:rPr>
        <w:t>Software Validation in Medical Devices (training, TUV Nord)</w:t>
      </w:r>
    </w:p>
    <w:p w14:paraId="1949095D" w14:textId="7073EBAA" w:rsidR="00574639" w:rsidRPr="00574639" w:rsidRDefault="00574639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2015-07 </w:t>
      </w:r>
      <w:r w:rsidRPr="00574639">
        <w:rPr>
          <w:rFonts w:ascii="Montserrat" w:eastAsia="Times New Roman" w:hAnsi="Montserrat" w:cs="Tahoma"/>
          <w:b/>
          <w:bCs/>
          <w:sz w:val="18"/>
          <w:szCs w:val="18"/>
        </w:rPr>
        <w:t>Certified Scrum Master (training, Scrum Group)</w:t>
      </w:r>
    </w:p>
    <w:p w14:paraId="726AFAA2" w14:textId="5E9B7970" w:rsidR="009E25C2" w:rsidRPr="009E25C2" w:rsidRDefault="009E25C2" w:rsidP="006416CF">
      <w:pPr>
        <w:shd w:val="clear" w:color="auto" w:fill="FFFFFF"/>
        <w:spacing w:before="285" w:line="184" w:lineRule="auto"/>
        <w:ind w:left="2160"/>
        <w:divId w:val="1848203263"/>
        <w:rPr>
          <w:rFonts w:ascii="Montserrat" w:eastAsia="Times New Roman" w:hAnsi="Montserrat" w:cs="Tahoma"/>
          <w:sz w:val="18"/>
          <w:szCs w:val="18"/>
          <w:lang w:val="en-US"/>
        </w:rPr>
      </w:pP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20</w:t>
      </w:r>
      <w:r w:rsidR="001A2D4E" w:rsidRPr="00574639">
        <w:rPr>
          <w:rFonts w:ascii="Montserrat" w:eastAsia="Times New Roman" w:hAnsi="Montserrat" w:cs="Tahoma"/>
          <w:sz w:val="18"/>
          <w:szCs w:val="18"/>
          <w:lang w:val="en-US"/>
        </w:rPr>
        <w:t>1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3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>-0</w:t>
      </w:r>
      <w:r w:rsidR="00574639" w:rsidRPr="00574639">
        <w:rPr>
          <w:rFonts w:ascii="Montserrat" w:eastAsia="Times New Roman" w:hAnsi="Montserrat" w:cs="Tahoma"/>
          <w:sz w:val="18"/>
          <w:szCs w:val="18"/>
          <w:lang w:val="en-US"/>
        </w:rPr>
        <w:t>5</w:t>
      </w:r>
      <w:r w:rsidRPr="00574639">
        <w:rPr>
          <w:rFonts w:ascii="Montserrat" w:eastAsia="Times New Roman" w:hAnsi="Montserrat" w:cs="Tahoma"/>
          <w:sz w:val="18"/>
          <w:szCs w:val="18"/>
          <w:lang w:val="en-US"/>
        </w:rPr>
        <w:t xml:space="preserve">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ISTQB® Certified Tester, Foundation Level (</w:t>
      </w:r>
      <w:r w:rsid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 xml:space="preserve">certification id: 15021, </w:t>
      </w:r>
      <w:r w:rsidR="00574639" w:rsidRPr="00574639">
        <w:rPr>
          <w:rFonts w:ascii="Montserrat" w:eastAsia="Times New Roman" w:hAnsi="Montserrat" w:cs="Tahoma"/>
          <w:b/>
          <w:bCs/>
          <w:sz w:val="18"/>
          <w:szCs w:val="18"/>
          <w:lang w:val="en-US"/>
        </w:rPr>
        <w:t>gasq)</w:t>
      </w:r>
    </w:p>
    <w:p w14:paraId="246E8803" w14:textId="77777777" w:rsidR="009E25C2" w:rsidRDefault="009E25C2" w:rsidP="009E25C2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b/>
          <w:bCs/>
          <w:color w:val="808080"/>
          <w:lang w:val="en-US"/>
        </w:rPr>
      </w:pPr>
    </w:p>
    <w:p w14:paraId="13C0542E" w14:textId="77777777" w:rsidR="009E25C2" w:rsidRPr="009E25C2" w:rsidRDefault="009E25C2" w:rsidP="009E25C2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b/>
          <w:bCs/>
          <w:color w:val="808080"/>
          <w:lang w:val="en-US"/>
        </w:rPr>
      </w:pPr>
    </w:p>
    <w:p w14:paraId="0C569A8B" w14:textId="108AC8AA" w:rsidR="00A17FF0" w:rsidRPr="00FE7C99" w:rsidRDefault="004A62B6">
      <w:pPr>
        <w:shd w:val="clear" w:color="auto" w:fill="FFFFFF"/>
        <w:spacing w:line="184" w:lineRule="auto"/>
        <w:divId w:val="1848203263"/>
        <w:rPr>
          <w:rFonts w:ascii="Montserrat" w:eastAsia="Times New Roman" w:hAnsi="Montserrat" w:cs="Tahoma"/>
          <w:color w:val="808080"/>
        </w:rPr>
      </w:pPr>
      <w:r w:rsidRPr="00FE7C99">
        <w:rPr>
          <w:rFonts w:ascii="Montserrat" w:eastAsia="Times New Roman" w:hAnsi="Montserrat" w:cs="Tahoma"/>
          <w:color w:val="808080"/>
        </w:rPr>
        <w:t xml:space="preserve">Languages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399"/>
      </w:tblGrid>
      <w:tr w:rsidR="00A17FF0" w:rsidRPr="00FE7C99" w14:paraId="540C7B66" w14:textId="77777777" w:rsidTr="0023732A">
        <w:trPr>
          <w:divId w:val="126054204"/>
          <w:tblCellSpacing w:w="15" w:type="dxa"/>
        </w:trPr>
        <w:tc>
          <w:tcPr>
            <w:tcW w:w="820" w:type="pct"/>
            <w:hideMark/>
          </w:tcPr>
          <w:p w14:paraId="71737639" w14:textId="77777777" w:rsidR="00A17FF0" w:rsidRPr="00FE7C99" w:rsidRDefault="00A17FF0">
            <w:pPr>
              <w:shd w:val="clear" w:color="auto" w:fill="FFFFFF"/>
              <w:spacing w:line="184" w:lineRule="auto"/>
              <w:rPr>
                <w:rFonts w:ascii="Montserrat" w:eastAsia="Times New Roman" w:hAnsi="Montserrat" w:cs="Tahoma"/>
                <w:color w:val="808080"/>
              </w:rPr>
            </w:pPr>
          </w:p>
        </w:tc>
        <w:tc>
          <w:tcPr>
            <w:tcW w:w="4136" w:type="pct"/>
            <w:tcMar>
              <w:top w:w="15" w:type="dxa"/>
              <w:left w:w="375" w:type="dxa"/>
              <w:bottom w:w="0" w:type="dxa"/>
              <w:right w:w="15" w:type="dxa"/>
            </w:tcMar>
            <w:vAlign w:val="center"/>
            <w:hideMark/>
          </w:tcPr>
          <w:p w14:paraId="7E9277D7" w14:textId="17C9C009" w:rsidR="00A17FF0" w:rsidRPr="00A41577" w:rsidRDefault="006416CF" w:rsidP="00A41577">
            <w:pPr>
              <w:pStyle w:val="language1"/>
              <w:spacing w:line="288" w:lineRule="auto"/>
              <w:ind w:left="0"/>
              <w:rPr>
                <w:rFonts w:ascii="Montserrat" w:eastAsia="Times New Roman" w:hAnsi="Montserrat" w:cs="Tahoma"/>
                <w:lang w:val="en-US"/>
              </w:rPr>
            </w:pPr>
            <w:r w:rsidRPr="00260147">
              <w:rPr>
                <w:rFonts w:ascii="Montserrat" w:eastAsia="Times New Roman" w:hAnsi="Montserrat" w:cs="Tahoma"/>
                <w:lang w:val="en-US"/>
              </w:rPr>
              <w:t xml:space="preserve">English </w:t>
            </w:r>
            <w:r w:rsidR="00260147">
              <w:rPr>
                <w:rFonts w:ascii="Montserrat" w:eastAsia="Times New Roman" w:hAnsi="Montserrat" w:cs="Tahoma"/>
                <w:lang w:val="en-US"/>
              </w:rPr>
              <w:t>(B2)</w:t>
            </w:r>
            <w:r w:rsidRPr="006416CF">
              <w:rPr>
                <w:rFonts w:ascii="Montserrat" w:eastAsia="Times New Roman" w:hAnsi="Montserrat" w:cs="Tahoma"/>
                <w:lang w:val="en-US"/>
              </w:rPr>
              <w:t xml:space="preserve"> </w:t>
            </w:r>
          </w:p>
        </w:tc>
      </w:tr>
    </w:tbl>
    <w:p w14:paraId="7DE6E17A" w14:textId="77777777" w:rsidR="00A17FF0" w:rsidRPr="00FE7C99" w:rsidRDefault="00A17FF0">
      <w:pPr>
        <w:divId w:val="126054204"/>
        <w:rPr>
          <w:rFonts w:ascii="Montserrat" w:eastAsia="Times New Roman" w:hAnsi="Montserrat"/>
        </w:rPr>
      </w:pPr>
    </w:p>
    <w:p w14:paraId="1D64F4F7" w14:textId="77777777" w:rsidR="00893436" w:rsidRPr="008835BF" w:rsidRDefault="00893436" w:rsidP="008835BF"/>
    <w:sectPr w:rsidR="00893436" w:rsidRPr="008835BF" w:rsidSect="00952C9A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00" w:right="1000" w:bottom="200" w:left="800" w:header="708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25F2D" w14:textId="77777777" w:rsidR="00D4358C" w:rsidRDefault="00D4358C" w:rsidP="004842BF">
      <w:r>
        <w:separator/>
      </w:r>
    </w:p>
  </w:endnote>
  <w:endnote w:type="continuationSeparator" w:id="0">
    <w:p w14:paraId="7763AED1" w14:textId="77777777" w:rsidR="00D4358C" w:rsidRDefault="00D4358C" w:rsidP="0048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EE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sual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Times New Roman (Tekst podstaw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14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26"/>
      <w:gridCol w:w="2252"/>
      <w:gridCol w:w="2601"/>
    </w:tblGrid>
    <w:tr w:rsidR="00983882" w:rsidRPr="00952C9A" w14:paraId="37A1817E" w14:textId="77777777" w:rsidTr="00115818">
      <w:trPr>
        <w:trHeight w:val="83"/>
        <w:jc w:val="center"/>
      </w:trPr>
      <w:tc>
        <w:tcPr>
          <w:tcW w:w="10146" w:type="dxa"/>
          <w:gridSpan w:val="4"/>
          <w:noWrap/>
          <w:tcMar>
            <w:left w:w="0" w:type="dxa"/>
            <w:right w:w="0" w:type="dxa"/>
          </w:tcMar>
        </w:tcPr>
        <w:p w14:paraId="6FDACAC3" w14:textId="77777777" w:rsidR="00983882" w:rsidRPr="00200BE1" w:rsidRDefault="00983882" w:rsidP="00893436">
          <w:pPr>
            <w:tabs>
              <w:tab w:val="center" w:pos="4536"/>
              <w:tab w:val="right" w:pos="9072"/>
            </w:tabs>
            <w:spacing w:before="120"/>
            <w:jc w:val="center"/>
            <w:rPr>
              <w:rFonts w:ascii="Tahoma" w:eastAsia="Usual" w:hAnsi="Tahoma" w:cs="Times New Roman (Tekst podstawo"/>
              <w:b/>
              <w:color w:val="2C7AB2"/>
              <w:spacing w:val="8"/>
              <w:kern w:val="16"/>
              <w:sz w:val="18"/>
              <w:szCs w:val="18"/>
              <w:lang w:val="en-US"/>
            </w:rPr>
          </w:pPr>
          <w:r w:rsidRPr="00200BE1">
            <w:rPr>
              <w:noProof/>
              <w:sz w:val="18"/>
              <w:szCs w:val="18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DDEBA" wp14:editId="1D664BEE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66040</wp:posOffset>
                    </wp:positionV>
                    <wp:extent cx="6213475" cy="0"/>
                    <wp:effectExtent l="0" t="0" r="0" b="0"/>
                    <wp:wrapNone/>
                    <wp:docPr id="1" name="Łącznik prosty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347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65ABF251" id="Łącznik prosty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89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" strokecolor="#d9d9d9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893436"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8"/>
              <w:szCs w:val="18"/>
            </w:rPr>
            <w:t>Sensitive data</w:t>
          </w:r>
        </w:p>
      </w:tc>
    </w:tr>
    <w:tr w:rsidR="00983882" w:rsidRPr="00B920E1" w14:paraId="555921D4" w14:textId="77777777" w:rsidTr="00115818">
      <w:trPr>
        <w:jc w:val="center"/>
      </w:trPr>
      <w:tc>
        <w:tcPr>
          <w:tcW w:w="2867" w:type="dxa"/>
          <w:noWrap/>
          <w:tcMar>
            <w:left w:w="0" w:type="dxa"/>
            <w:right w:w="0" w:type="dxa"/>
          </w:tcMar>
          <w:vAlign w:val="bottom"/>
        </w:tcPr>
        <w:p w14:paraId="49F192EB" w14:textId="26BD8CFF" w:rsidR="00983882" w:rsidRPr="001D3AB9" w:rsidRDefault="00D633D3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>Tantalit Sp. z o.o.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Jerozolimskie 200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02-486 Warszawa</w:t>
          </w:r>
        </w:p>
      </w:tc>
      <w:tc>
        <w:tcPr>
          <w:tcW w:w="2410" w:type="dxa"/>
          <w:noWrap/>
          <w:tcMar>
            <w:left w:w="0" w:type="dxa"/>
            <w:right w:w="0" w:type="dxa"/>
          </w:tcMar>
          <w:vAlign w:val="bottom"/>
        </w:tcPr>
        <w:p w14:paraId="539E1A89" w14:textId="5CD1C120" w:rsidR="00983882" w:rsidRPr="00B920E1" w:rsidRDefault="00795E5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 xml:space="preserve">kontakt@tantalit.pl </w:t>
          </w:r>
          <w:r w:rsidRPr="00274D77">
            <w:rPr>
              <w:rFonts w:ascii="Montserrat" w:eastAsia="Usual" w:hAnsi="Montserrat" w:cs="Times New Roman (Tekst podstawo"/>
              <w:color w:val="0057B8"/>
              <w:spacing w:val="10"/>
              <w:kern w:val="16"/>
              <w:sz w:val="16"/>
            </w:rPr>
            <w:t>www.tantalit.pl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</w:r>
        </w:p>
      </w:tc>
      <w:tc>
        <w:tcPr>
          <w:tcW w:w="2236" w:type="dxa"/>
          <w:noWrap/>
          <w:tcMar>
            <w:left w:w="0" w:type="dxa"/>
            <w:right w:w="0" w:type="dxa"/>
          </w:tcMar>
          <w:vAlign w:val="bottom"/>
        </w:tcPr>
        <w:p w14:paraId="736CD973" w14:textId="34174CF9" w:rsidR="00983882" w:rsidRPr="00B920E1" w:rsidRDefault="0098388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</w:p>
      </w:tc>
      <w:tc>
        <w:tcPr>
          <w:tcW w:w="2633" w:type="dxa"/>
          <w:vAlign w:val="bottom"/>
        </w:tcPr>
        <w:p w14:paraId="31DF0F42" w14:textId="77777777" w:rsidR="00983882" w:rsidRPr="00B920E1" w:rsidRDefault="00000000" w:rsidP="00983882">
          <w:pPr>
            <w:suppressAutoHyphens/>
            <w:autoSpaceDE w:val="0"/>
            <w:autoSpaceDN w:val="0"/>
            <w:adjustRightInd w:val="0"/>
            <w:spacing w:after="113" w:line="200" w:lineRule="atLeast"/>
            <w:ind w:right="273"/>
            <w:jc w:val="right"/>
            <w:textAlignment w:val="center"/>
            <w:rPr>
              <w:rFonts w:ascii="Tahoma" w:eastAsia="Usual" w:hAnsi="Tahoma" w:cs="Usual"/>
              <w:b/>
              <w:color w:val="000000"/>
              <w:spacing w:val="10"/>
              <w:sz w:val="20"/>
              <w:szCs w:val="16"/>
            </w:rPr>
          </w:pPr>
          <w:sdt>
            <w:sdtPr>
              <w:id w:val="1698345920"/>
              <w:docPartObj>
                <w:docPartGallery w:val="Page Numbers (Bottom of Page)"/>
                <w:docPartUnique/>
              </w:docPartObj>
            </w:sdtPr>
            <w:sdtContent>
              <w:r w:rsidR="00983882" w:rsidRPr="0091684B">
                <w:rPr>
                  <w:rFonts w:ascii="Tahoma" w:hAnsi="Tahoma" w:cs="Tahoma"/>
                  <w:color w:val="808080"/>
                </w:rPr>
                <w:fldChar w:fldCharType="begin"/>
              </w:r>
              <w:r w:rsidR="00983882" w:rsidRPr="0091684B">
                <w:rPr>
                  <w:rFonts w:ascii="Tahoma" w:hAnsi="Tahoma" w:cs="Tahoma"/>
                  <w:color w:val="808080"/>
                </w:rPr>
                <w:instrText>PAGE   \* MERGEFORMAT</w:instrTex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separate"/>
              </w:r>
              <w:r w:rsidR="00893436">
                <w:rPr>
                  <w:rFonts w:ascii="Tahoma" w:hAnsi="Tahoma" w:cs="Tahoma"/>
                  <w:noProof/>
                  <w:color w:val="808080"/>
                </w:rPr>
                <w:t>2</w: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end"/>
              </w:r>
            </w:sdtContent>
          </w:sdt>
          <w:r w:rsidR="00983882" w:rsidRPr="00B920E1">
            <w:rPr>
              <w:rFonts w:ascii="Tahoma" w:eastAsia="Usual" w:hAnsi="Tahoma" w:cs="Usual"/>
              <w:b/>
              <w:color w:val="000000"/>
              <w:spacing w:val="10"/>
              <w:sz w:val="20"/>
              <w:szCs w:val="16"/>
            </w:rPr>
            <w:t xml:space="preserve"> </w:t>
          </w:r>
        </w:p>
      </w:tc>
    </w:tr>
  </w:tbl>
  <w:p w14:paraId="5773AD76" w14:textId="77777777" w:rsidR="004842BF" w:rsidRPr="00983882" w:rsidRDefault="004842BF" w:rsidP="0098388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1014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3"/>
      <w:gridCol w:w="2426"/>
      <w:gridCol w:w="2252"/>
      <w:gridCol w:w="2601"/>
    </w:tblGrid>
    <w:tr w:rsidR="00983882" w:rsidRPr="00952C9A" w14:paraId="39917DC4" w14:textId="77777777" w:rsidTr="00115818">
      <w:trPr>
        <w:trHeight w:val="83"/>
        <w:jc w:val="center"/>
      </w:trPr>
      <w:tc>
        <w:tcPr>
          <w:tcW w:w="10146" w:type="dxa"/>
          <w:gridSpan w:val="4"/>
          <w:noWrap/>
          <w:tcMar>
            <w:left w:w="0" w:type="dxa"/>
            <w:right w:w="0" w:type="dxa"/>
          </w:tcMar>
        </w:tcPr>
        <w:p w14:paraId="0FF15D35" w14:textId="77777777" w:rsidR="00983882" w:rsidRPr="00200BE1" w:rsidRDefault="00983882" w:rsidP="00893436">
          <w:pPr>
            <w:tabs>
              <w:tab w:val="center" w:pos="4536"/>
              <w:tab w:val="right" w:pos="9072"/>
            </w:tabs>
            <w:spacing w:before="120"/>
            <w:jc w:val="center"/>
            <w:rPr>
              <w:rFonts w:ascii="Tahoma" w:eastAsia="Usual" w:hAnsi="Tahoma" w:cs="Times New Roman (Tekst podstawo"/>
              <w:b/>
              <w:color w:val="2C7AB2"/>
              <w:spacing w:val="8"/>
              <w:kern w:val="16"/>
              <w:sz w:val="18"/>
              <w:szCs w:val="18"/>
              <w:lang w:val="en-US"/>
            </w:rPr>
          </w:pPr>
          <w:r w:rsidRPr="00200BE1">
            <w:rPr>
              <w:noProof/>
              <w:sz w:val="18"/>
              <w:szCs w:val="18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C0AC02" wp14:editId="0F93965B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66040</wp:posOffset>
                    </wp:positionV>
                    <wp:extent cx="6213475" cy="0"/>
                    <wp:effectExtent l="0" t="0" r="0" b="0"/>
                    <wp:wrapNone/>
                    <wp:docPr id="6" name="Łącznik prosty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1347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9D9D9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line w14:anchorId="2B9D69D9" id="Łącznik prosty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489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" strokecolor="#d9d9d9" strokeweight=".5pt">
                    <v:stroke joinstyle="miter"/>
                    <w10:wrap anchorx="margin"/>
                  </v:line>
                </w:pict>
              </mc:Fallback>
            </mc:AlternateContent>
          </w:r>
          <w:r w:rsidR="00893436"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8"/>
              <w:szCs w:val="18"/>
            </w:rPr>
            <w:t>Sensitive data</w:t>
          </w:r>
        </w:p>
      </w:tc>
    </w:tr>
    <w:tr w:rsidR="00983882" w:rsidRPr="00B920E1" w14:paraId="0B29CD1C" w14:textId="77777777" w:rsidTr="00115818">
      <w:trPr>
        <w:jc w:val="center"/>
      </w:trPr>
      <w:tc>
        <w:tcPr>
          <w:tcW w:w="2867" w:type="dxa"/>
          <w:noWrap/>
          <w:tcMar>
            <w:left w:w="0" w:type="dxa"/>
            <w:right w:w="0" w:type="dxa"/>
          </w:tcMar>
          <w:vAlign w:val="bottom"/>
        </w:tcPr>
        <w:p w14:paraId="1D9294EF" w14:textId="7B1A5150" w:rsidR="00983882" w:rsidRPr="001D3AB9" w:rsidRDefault="00D633D3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>Tantalit Sp. z o.o.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Jerozolimskie 200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  <w:t>02-486 Warszawa</w:t>
          </w:r>
        </w:p>
      </w:tc>
      <w:tc>
        <w:tcPr>
          <w:tcW w:w="2410" w:type="dxa"/>
          <w:noWrap/>
          <w:tcMar>
            <w:left w:w="0" w:type="dxa"/>
            <w:right w:w="0" w:type="dxa"/>
          </w:tcMar>
          <w:vAlign w:val="bottom"/>
        </w:tcPr>
        <w:p w14:paraId="1B68484D" w14:textId="274AB763" w:rsidR="00983882" w:rsidRPr="00B920E1" w:rsidRDefault="00795E5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t xml:space="preserve">kontakt@tantalit.pl </w:t>
          </w:r>
          <w:r w:rsidRPr="00274D77">
            <w:rPr>
              <w:rFonts w:ascii="Montserrat" w:eastAsia="Usual" w:hAnsi="Montserrat" w:cs="Times New Roman (Tekst podstawo"/>
              <w:color w:val="0057B8"/>
              <w:spacing w:val="10"/>
              <w:kern w:val="16"/>
              <w:sz w:val="16"/>
            </w:rPr>
            <w:t>www.tantalit.pl</w:t>
          </w:r>
          <w:r w:rsidRPr="00274D77">
            <w:rPr>
              <w:rFonts w:ascii="Montserrat" w:eastAsia="Usual" w:hAnsi="Montserrat" w:cs="Times New Roman (Tekst podstawo"/>
              <w:color w:val="808080"/>
              <w:spacing w:val="10"/>
              <w:kern w:val="16"/>
              <w:sz w:val="16"/>
            </w:rPr>
            <w:br/>
          </w:r>
        </w:p>
      </w:tc>
      <w:tc>
        <w:tcPr>
          <w:tcW w:w="2236" w:type="dxa"/>
          <w:noWrap/>
          <w:tcMar>
            <w:left w:w="0" w:type="dxa"/>
            <w:right w:w="0" w:type="dxa"/>
          </w:tcMar>
          <w:vAlign w:val="bottom"/>
        </w:tcPr>
        <w:p w14:paraId="0AAA83A6" w14:textId="5090079D" w:rsidR="00983882" w:rsidRPr="00B920E1" w:rsidRDefault="00983882" w:rsidP="00983882">
          <w:pPr>
            <w:tabs>
              <w:tab w:val="center" w:pos="4536"/>
              <w:tab w:val="right" w:pos="9072"/>
            </w:tabs>
            <w:spacing w:before="120" w:after="120"/>
            <w:rPr>
              <w:rFonts w:ascii="Tahoma" w:eastAsia="Usual" w:hAnsi="Tahoma" w:cs="Times New Roman (Tekst podstawo"/>
              <w:color w:val="808080"/>
              <w:spacing w:val="10"/>
              <w:kern w:val="16"/>
              <w:sz w:val="16"/>
            </w:rPr>
          </w:pPr>
        </w:p>
      </w:tc>
      <w:tc>
        <w:tcPr>
          <w:tcW w:w="2633" w:type="dxa"/>
          <w:vAlign w:val="bottom"/>
        </w:tcPr>
        <w:p w14:paraId="4A892A55" w14:textId="77777777" w:rsidR="00983882" w:rsidRPr="0091684B" w:rsidRDefault="00000000" w:rsidP="00983882">
          <w:pPr>
            <w:suppressAutoHyphens/>
            <w:autoSpaceDE w:val="0"/>
            <w:autoSpaceDN w:val="0"/>
            <w:adjustRightInd w:val="0"/>
            <w:spacing w:after="113" w:line="200" w:lineRule="atLeast"/>
            <w:ind w:right="273"/>
            <w:jc w:val="right"/>
            <w:textAlignment w:val="center"/>
            <w:rPr>
              <w:rFonts w:ascii="Tahoma" w:eastAsia="Usual" w:hAnsi="Tahoma" w:cs="Tahoma"/>
              <w:b/>
              <w:color w:val="808080"/>
              <w:spacing w:val="10"/>
              <w:sz w:val="20"/>
              <w:szCs w:val="16"/>
            </w:rPr>
          </w:pPr>
          <w:sdt>
            <w:sdtPr>
              <w:rPr>
                <w:rFonts w:ascii="Tahoma" w:hAnsi="Tahoma" w:cs="Tahoma"/>
                <w:color w:val="808080"/>
              </w:rPr>
              <w:id w:val="-153224374"/>
              <w:docPartObj>
                <w:docPartGallery w:val="Page Numbers (Bottom of Page)"/>
                <w:docPartUnique/>
              </w:docPartObj>
            </w:sdtPr>
            <w:sdtContent>
              <w:r w:rsidR="00983882" w:rsidRPr="0091684B">
                <w:rPr>
                  <w:rFonts w:ascii="Tahoma" w:hAnsi="Tahoma" w:cs="Tahoma"/>
                  <w:color w:val="808080"/>
                </w:rPr>
                <w:fldChar w:fldCharType="begin"/>
              </w:r>
              <w:r w:rsidR="00983882" w:rsidRPr="0091684B">
                <w:rPr>
                  <w:rFonts w:ascii="Tahoma" w:hAnsi="Tahoma" w:cs="Tahoma"/>
                  <w:color w:val="808080"/>
                </w:rPr>
                <w:instrText>PAGE   \* MERGEFORMAT</w:instrTex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separate"/>
              </w:r>
              <w:r w:rsidR="00893436">
                <w:rPr>
                  <w:rFonts w:ascii="Tahoma" w:hAnsi="Tahoma" w:cs="Tahoma"/>
                  <w:noProof/>
                  <w:color w:val="808080"/>
                </w:rPr>
                <w:t>1</w:t>
              </w:r>
              <w:r w:rsidR="00983882" w:rsidRPr="0091684B">
                <w:rPr>
                  <w:rFonts w:ascii="Tahoma" w:hAnsi="Tahoma" w:cs="Tahoma"/>
                  <w:color w:val="808080"/>
                </w:rPr>
                <w:fldChar w:fldCharType="end"/>
              </w:r>
            </w:sdtContent>
          </w:sdt>
          <w:r w:rsidR="00983882" w:rsidRPr="0091684B">
            <w:rPr>
              <w:rFonts w:ascii="Tahoma" w:eastAsia="Usual" w:hAnsi="Tahoma" w:cs="Tahoma"/>
              <w:b/>
              <w:color w:val="808080"/>
              <w:spacing w:val="10"/>
              <w:sz w:val="20"/>
              <w:szCs w:val="16"/>
            </w:rPr>
            <w:t xml:space="preserve"> </w:t>
          </w:r>
        </w:p>
      </w:tc>
    </w:tr>
  </w:tbl>
  <w:p w14:paraId="5DAE508F" w14:textId="77777777" w:rsidR="004842BF" w:rsidRDefault="004842B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03FB" w14:textId="77777777" w:rsidR="00D4358C" w:rsidRDefault="00D4358C" w:rsidP="004842BF">
      <w:r>
        <w:separator/>
      </w:r>
    </w:p>
  </w:footnote>
  <w:footnote w:type="continuationSeparator" w:id="0">
    <w:p w14:paraId="156B5C74" w14:textId="77777777" w:rsidR="00D4358C" w:rsidRDefault="00D4358C" w:rsidP="00484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70C3" w14:textId="77777777" w:rsidR="008835BF" w:rsidRDefault="008835BF" w:rsidP="008835BF">
    <w:pPr>
      <w:pStyle w:val="Nagwek"/>
      <w:tabs>
        <w:tab w:val="clear" w:pos="9026"/>
        <w:tab w:val="right" w:pos="9020"/>
      </w:tabs>
      <w:jc w:val="right"/>
    </w:pPr>
  </w:p>
  <w:p w14:paraId="36FFD616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0FC4DD64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0E6DFF2D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  <w:p w14:paraId="2CE31D84" w14:textId="77777777" w:rsidR="00C15C36" w:rsidRDefault="00C15C36" w:rsidP="008835BF">
    <w:pPr>
      <w:pStyle w:val="Nagwek"/>
      <w:tabs>
        <w:tab w:val="clear" w:pos="9026"/>
        <w:tab w:val="right" w:pos="9020"/>
      </w:tabs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CF22" w14:textId="44343F02" w:rsidR="008835BF" w:rsidRDefault="008C0015" w:rsidP="008835BF">
    <w:pPr>
      <w:pStyle w:val="Nagwek"/>
      <w:tabs>
        <w:tab w:val="clear" w:pos="9026"/>
        <w:tab w:val="right" w:pos="9020"/>
      </w:tabs>
      <w:jc w:val="right"/>
    </w:pPr>
    <w:r>
      <w:rPr>
        <w:noProof/>
      </w:rPr>
      <w:drawing>
        <wp:inline distT="0" distB="0" distL="0" distR="0" wp14:anchorId="23620586" wp14:editId="027A9856">
          <wp:extent cx="880119" cy="749935"/>
          <wp:effectExtent l="0" t="0" r="0" b="0"/>
          <wp:docPr id="249734521" name="Obraz 249734521" descr="Obraz zawierający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734521" name="Obraz 249734521" descr="Obraz zawierający logo&#10;&#10;Opis wygenerowany automatyczni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6487" cy="7553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1FB2"/>
    <w:multiLevelType w:val="multilevel"/>
    <w:tmpl w:val="5684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5366"/>
    <w:multiLevelType w:val="hybridMultilevel"/>
    <w:tmpl w:val="7C0E90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45FF"/>
    <w:multiLevelType w:val="hybridMultilevel"/>
    <w:tmpl w:val="04AA41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4402"/>
    <w:multiLevelType w:val="hybridMultilevel"/>
    <w:tmpl w:val="992E08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24B05"/>
    <w:multiLevelType w:val="hybridMultilevel"/>
    <w:tmpl w:val="955698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2C32"/>
    <w:multiLevelType w:val="hybridMultilevel"/>
    <w:tmpl w:val="6BDE87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08F4"/>
    <w:multiLevelType w:val="multilevel"/>
    <w:tmpl w:val="774A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35DC2"/>
    <w:multiLevelType w:val="hybridMultilevel"/>
    <w:tmpl w:val="4CF47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C16FD"/>
    <w:multiLevelType w:val="hybridMultilevel"/>
    <w:tmpl w:val="418054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00CA6"/>
    <w:multiLevelType w:val="multilevel"/>
    <w:tmpl w:val="FF3C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2C6D"/>
    <w:multiLevelType w:val="hybridMultilevel"/>
    <w:tmpl w:val="FBA225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F69C5"/>
    <w:multiLevelType w:val="multilevel"/>
    <w:tmpl w:val="0D0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649DD"/>
    <w:multiLevelType w:val="hybridMultilevel"/>
    <w:tmpl w:val="BE08E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971CC"/>
    <w:multiLevelType w:val="hybridMultilevel"/>
    <w:tmpl w:val="BADC28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80B9E"/>
    <w:multiLevelType w:val="hybridMultilevel"/>
    <w:tmpl w:val="A49ED2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E05C04"/>
    <w:multiLevelType w:val="hybridMultilevel"/>
    <w:tmpl w:val="9CEEFB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05916"/>
    <w:multiLevelType w:val="multilevel"/>
    <w:tmpl w:val="DCD6A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F54E25"/>
    <w:multiLevelType w:val="hybridMultilevel"/>
    <w:tmpl w:val="6BD8D4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2C43CB"/>
    <w:multiLevelType w:val="multilevel"/>
    <w:tmpl w:val="2A60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428982">
    <w:abstractNumId w:val="18"/>
  </w:num>
  <w:num w:numId="2" w16cid:durableId="1380474195">
    <w:abstractNumId w:val="9"/>
  </w:num>
  <w:num w:numId="3" w16cid:durableId="207842810">
    <w:abstractNumId w:val="11"/>
  </w:num>
  <w:num w:numId="4" w16cid:durableId="1452361341">
    <w:abstractNumId w:val="0"/>
  </w:num>
  <w:num w:numId="5" w16cid:durableId="1853646306">
    <w:abstractNumId w:val="6"/>
  </w:num>
  <w:num w:numId="6" w16cid:durableId="1582642945">
    <w:abstractNumId w:val="16"/>
  </w:num>
  <w:num w:numId="7" w16cid:durableId="1321033221">
    <w:abstractNumId w:val="3"/>
  </w:num>
  <w:num w:numId="8" w16cid:durableId="97801215">
    <w:abstractNumId w:val="4"/>
  </w:num>
  <w:num w:numId="9" w16cid:durableId="1512527133">
    <w:abstractNumId w:val="15"/>
  </w:num>
  <w:num w:numId="10" w16cid:durableId="681903148">
    <w:abstractNumId w:val="12"/>
  </w:num>
  <w:num w:numId="11" w16cid:durableId="1790707105">
    <w:abstractNumId w:val="2"/>
  </w:num>
  <w:num w:numId="12" w16cid:durableId="99840102">
    <w:abstractNumId w:val="7"/>
  </w:num>
  <w:num w:numId="13" w16cid:durableId="666708366">
    <w:abstractNumId w:val="17"/>
  </w:num>
  <w:num w:numId="14" w16cid:durableId="736633886">
    <w:abstractNumId w:val="14"/>
  </w:num>
  <w:num w:numId="15" w16cid:durableId="794300795">
    <w:abstractNumId w:val="10"/>
  </w:num>
  <w:num w:numId="16" w16cid:durableId="2084716255">
    <w:abstractNumId w:val="8"/>
  </w:num>
  <w:num w:numId="17" w16cid:durableId="2027058344">
    <w:abstractNumId w:val="5"/>
  </w:num>
  <w:num w:numId="18" w16cid:durableId="1057822210">
    <w:abstractNumId w:val="1"/>
  </w:num>
  <w:num w:numId="19" w16cid:durableId="3722736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E1"/>
    <w:rsid w:val="00004590"/>
    <w:rsid w:val="00017CCC"/>
    <w:rsid w:val="00033A5C"/>
    <w:rsid w:val="00044E6E"/>
    <w:rsid w:val="000C3F17"/>
    <w:rsid w:val="000C7A6A"/>
    <w:rsid w:val="000D0B86"/>
    <w:rsid w:val="000E1441"/>
    <w:rsid w:val="000F136A"/>
    <w:rsid w:val="00100A26"/>
    <w:rsid w:val="00106185"/>
    <w:rsid w:val="001205F7"/>
    <w:rsid w:val="00137A47"/>
    <w:rsid w:val="001463F7"/>
    <w:rsid w:val="00176E7E"/>
    <w:rsid w:val="001A2D4E"/>
    <w:rsid w:val="001B6572"/>
    <w:rsid w:val="001D3AB9"/>
    <w:rsid w:val="001D3C41"/>
    <w:rsid w:val="001E74F2"/>
    <w:rsid w:val="0020089A"/>
    <w:rsid w:val="002058F6"/>
    <w:rsid w:val="00220B02"/>
    <w:rsid w:val="00231554"/>
    <w:rsid w:val="0023732A"/>
    <w:rsid w:val="002410B9"/>
    <w:rsid w:val="0025493D"/>
    <w:rsid w:val="00260147"/>
    <w:rsid w:val="00266E6A"/>
    <w:rsid w:val="00291F0C"/>
    <w:rsid w:val="002F3B67"/>
    <w:rsid w:val="0031029E"/>
    <w:rsid w:val="003433CF"/>
    <w:rsid w:val="003500BD"/>
    <w:rsid w:val="00366A72"/>
    <w:rsid w:val="003C691C"/>
    <w:rsid w:val="00406C79"/>
    <w:rsid w:val="00407DA1"/>
    <w:rsid w:val="004158E0"/>
    <w:rsid w:val="00421CC0"/>
    <w:rsid w:val="0042281D"/>
    <w:rsid w:val="00473278"/>
    <w:rsid w:val="004842BF"/>
    <w:rsid w:val="004851EF"/>
    <w:rsid w:val="004A62B6"/>
    <w:rsid w:val="004B7975"/>
    <w:rsid w:val="004E4CD9"/>
    <w:rsid w:val="00530E02"/>
    <w:rsid w:val="0053416D"/>
    <w:rsid w:val="005349C0"/>
    <w:rsid w:val="00555D37"/>
    <w:rsid w:val="00557F08"/>
    <w:rsid w:val="00574639"/>
    <w:rsid w:val="00584C3C"/>
    <w:rsid w:val="005E709B"/>
    <w:rsid w:val="005F3C7B"/>
    <w:rsid w:val="0061587F"/>
    <w:rsid w:val="006416CF"/>
    <w:rsid w:val="00653616"/>
    <w:rsid w:val="0068529B"/>
    <w:rsid w:val="00692B3B"/>
    <w:rsid w:val="006A1D50"/>
    <w:rsid w:val="006C0954"/>
    <w:rsid w:val="006C5F15"/>
    <w:rsid w:val="006F2C26"/>
    <w:rsid w:val="00703263"/>
    <w:rsid w:val="007250A9"/>
    <w:rsid w:val="00792A72"/>
    <w:rsid w:val="00793C2F"/>
    <w:rsid w:val="00795E52"/>
    <w:rsid w:val="007A2323"/>
    <w:rsid w:val="007A4AFB"/>
    <w:rsid w:val="00802E31"/>
    <w:rsid w:val="00816947"/>
    <w:rsid w:val="0083473B"/>
    <w:rsid w:val="008414AE"/>
    <w:rsid w:val="00844742"/>
    <w:rsid w:val="00856EB4"/>
    <w:rsid w:val="008835BF"/>
    <w:rsid w:val="00893436"/>
    <w:rsid w:val="008C0015"/>
    <w:rsid w:val="008C5A5E"/>
    <w:rsid w:val="009025E4"/>
    <w:rsid w:val="0091618F"/>
    <w:rsid w:val="0091684B"/>
    <w:rsid w:val="00952C9A"/>
    <w:rsid w:val="00983882"/>
    <w:rsid w:val="009A3F3F"/>
    <w:rsid w:val="009D60E1"/>
    <w:rsid w:val="009E25C2"/>
    <w:rsid w:val="009F1A4A"/>
    <w:rsid w:val="00A17077"/>
    <w:rsid w:val="00A17FF0"/>
    <w:rsid w:val="00A2436A"/>
    <w:rsid w:val="00A24A92"/>
    <w:rsid w:val="00A3150E"/>
    <w:rsid w:val="00A41577"/>
    <w:rsid w:val="00A67FB3"/>
    <w:rsid w:val="00A74EFB"/>
    <w:rsid w:val="00A95026"/>
    <w:rsid w:val="00AB4D2B"/>
    <w:rsid w:val="00AB6091"/>
    <w:rsid w:val="00AD308E"/>
    <w:rsid w:val="00AF2092"/>
    <w:rsid w:val="00AF30C2"/>
    <w:rsid w:val="00B246A8"/>
    <w:rsid w:val="00B27681"/>
    <w:rsid w:val="00B37A31"/>
    <w:rsid w:val="00B75520"/>
    <w:rsid w:val="00B920E1"/>
    <w:rsid w:val="00BC39D4"/>
    <w:rsid w:val="00BD5312"/>
    <w:rsid w:val="00C15C36"/>
    <w:rsid w:val="00C304EF"/>
    <w:rsid w:val="00C45438"/>
    <w:rsid w:val="00C60C4E"/>
    <w:rsid w:val="00C967E1"/>
    <w:rsid w:val="00CA08B0"/>
    <w:rsid w:val="00CA603E"/>
    <w:rsid w:val="00D37A6F"/>
    <w:rsid w:val="00D4358C"/>
    <w:rsid w:val="00D55309"/>
    <w:rsid w:val="00D62C5D"/>
    <w:rsid w:val="00D633D3"/>
    <w:rsid w:val="00D6786C"/>
    <w:rsid w:val="00D721C0"/>
    <w:rsid w:val="00D8040B"/>
    <w:rsid w:val="00D84161"/>
    <w:rsid w:val="00D96F5B"/>
    <w:rsid w:val="00DB0ACC"/>
    <w:rsid w:val="00DF2094"/>
    <w:rsid w:val="00E117DA"/>
    <w:rsid w:val="00E254E5"/>
    <w:rsid w:val="00E3388A"/>
    <w:rsid w:val="00E526B4"/>
    <w:rsid w:val="00E7225B"/>
    <w:rsid w:val="00E723F9"/>
    <w:rsid w:val="00E72879"/>
    <w:rsid w:val="00EA64AA"/>
    <w:rsid w:val="00EC66F9"/>
    <w:rsid w:val="00F4498C"/>
    <w:rsid w:val="00F46459"/>
    <w:rsid w:val="00F56DAC"/>
    <w:rsid w:val="00F579D5"/>
    <w:rsid w:val="00FA417D"/>
    <w:rsid w:val="00FB7967"/>
    <w:rsid w:val="00FD4495"/>
    <w:rsid w:val="00FE7C99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DD18A"/>
  <w15:chartTrackingRefBased/>
  <w15:docId w15:val="{6FF04FD6-4749-4C48-8AE5-DDAF8237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920E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842BF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842BF"/>
  </w:style>
  <w:style w:type="paragraph" w:styleId="Stopka">
    <w:name w:val="footer"/>
    <w:basedOn w:val="Normalny"/>
    <w:link w:val="StopkaZnak"/>
    <w:uiPriority w:val="99"/>
    <w:unhideWhenUsed/>
    <w:rsid w:val="004842BF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842BF"/>
  </w:style>
  <w:style w:type="paragraph" w:styleId="NormalnyWeb">
    <w:name w:val="Normal (Web)"/>
    <w:basedOn w:val="Norma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pl-PL"/>
    </w:rPr>
  </w:style>
  <w:style w:type="paragraph" w:customStyle="1" w:styleId="first-name1">
    <w:name w:val="first-name1"/>
    <w:basedOn w:val="Normalny"/>
    <w:pPr>
      <w:spacing w:before="100" w:beforeAutospacing="1" w:after="150" w:line="240" w:lineRule="auto"/>
    </w:pPr>
    <w:rPr>
      <w:rFonts w:ascii="Times New Roman" w:eastAsiaTheme="minorEastAsia" w:hAnsi="Times New Roman" w:cs="Times New Roman"/>
      <w:lang w:eastAsia="pl-PL"/>
    </w:rPr>
  </w:style>
  <w:style w:type="paragraph" w:customStyle="1" w:styleId="language1">
    <w:name w:val="language1"/>
    <w:basedOn w:val="Normalny"/>
    <w:pPr>
      <w:spacing w:before="100" w:beforeAutospacing="1" w:after="100" w:afterAutospacing="1" w:line="240" w:lineRule="auto"/>
      <w:ind w:left="225"/>
    </w:pPr>
    <w:rPr>
      <w:rFonts w:ascii="Times New Roman" w:eastAsiaTheme="minorEastAsia" w:hAnsi="Times New Roman" w:cs="Times New Roman"/>
      <w:color w:val="222222"/>
      <w:sz w:val="18"/>
      <w:szCs w:val="18"/>
      <w:lang w:eastAsia="pl-PL"/>
    </w:rPr>
  </w:style>
  <w:style w:type="paragraph" w:styleId="Akapitzlist">
    <w:name w:val="List Paragraph"/>
    <w:basedOn w:val="Normalny"/>
    <w:uiPriority w:val="34"/>
    <w:qFormat/>
    <w:rsid w:val="0064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5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9313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48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0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383623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298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114034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3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8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639786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01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0018">
                  <w:marLeft w:val="0"/>
                  <w:marRight w:val="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032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E04DA37B-A2BA-4EE6-B258-AF421DD56FF9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1127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Krzemiński</dc:creator>
  <cp:keywords/>
  <dc:description/>
  <cp:lastModifiedBy>Jakub Janiak</cp:lastModifiedBy>
  <cp:revision>4</cp:revision>
  <dcterms:created xsi:type="dcterms:W3CDTF">2023-09-07T07:28:00Z</dcterms:created>
  <dcterms:modified xsi:type="dcterms:W3CDTF">2023-09-07T07:37:00Z</dcterms:modified>
</cp:coreProperties>
</file>